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4B45" w:rsidRPr="008D78EB" w:rsidRDefault="00424B45" w:rsidP="009619C3">
      <w:pPr>
        <w:pStyle w:val="ChapterWord"/>
        <w:ind w:right="180"/>
      </w:pPr>
      <w:r w:rsidRPr="008D78EB">
        <w:t>C H A P T E R</w:t>
      </w:r>
    </w:p>
    <w:p w:rsidR="00424B45" w:rsidRPr="008D78EB" w:rsidRDefault="00134342" w:rsidP="009619C3">
      <w:pPr>
        <w:pStyle w:val="ChapterNumberinBox"/>
        <w:ind w:left="5220" w:right="180"/>
      </w:pPr>
      <w:r w:rsidRPr="008D78EB">
        <w:t>3</w:t>
      </w:r>
    </w:p>
    <w:p w:rsidR="00ED7ACA" w:rsidRPr="008D78EB" w:rsidRDefault="00E8132B" w:rsidP="00ED7ACA">
      <w:pPr>
        <w:pStyle w:val="ChapterTitle"/>
      </w:pPr>
      <w:r>
        <w:t>Source Code</w:t>
      </w:r>
    </w:p>
    <w:p w:rsidR="00C176F1" w:rsidRPr="008D78EB" w:rsidRDefault="00C176F1" w:rsidP="00795BB2">
      <w:pPr>
        <w:pStyle w:val="ChapterSubtitle"/>
      </w:pPr>
    </w:p>
    <w:p w:rsidR="00C176F1" w:rsidRPr="008D78EB" w:rsidRDefault="00C176F1" w:rsidP="00C442FB">
      <w:pPr>
        <w:pStyle w:val="BodyTextCont"/>
      </w:pPr>
    </w:p>
    <w:p w:rsidR="00405668" w:rsidRPr="008D78EB" w:rsidRDefault="00405668" w:rsidP="008F568D">
      <w:pPr>
        <w:pStyle w:val="BodyTextCont"/>
      </w:pPr>
    </w:p>
    <w:p w:rsidR="00C92FCA" w:rsidRDefault="004A6C56" w:rsidP="004A6C56">
      <w:pPr>
        <w:pStyle w:val="Heading3"/>
      </w:pPr>
      <w:bookmarkStart w:id="0" w:name="IF"/>
      <w:r w:rsidRPr="008D78EB">
        <w:rPr>
          <w:lang w:val="en-US" w:eastAsia="en-GB"/>
        </w:rPr>
        <w:t xml:space="preserve">IF() </w:t>
      </w:r>
    </w:p>
    <w:p w:rsidR="00E8132B" w:rsidRPr="00E8132B" w:rsidRDefault="00E8132B" w:rsidP="00E8132B">
      <w:pPr>
        <w:pStyle w:val="BodyTextCont"/>
        <w:rPr>
          <w:lang w:eastAsia="en-GB"/>
        </w:rPr>
      </w:pPr>
    </w:p>
    <w:p w:rsidR="00877003" w:rsidRPr="008D78EB" w:rsidRDefault="00877003" w:rsidP="00AE611B">
      <w:pPr>
        <w:pStyle w:val="BodyTextCont"/>
      </w:pPr>
      <w:r w:rsidRPr="008D78EB">
        <w:rPr>
          <w:rStyle w:val="Emphasis"/>
        </w:rPr>
        <w:t>=IF(D</w:t>
      </w:r>
      <w:r w:rsidR="00FF30FA" w:rsidRPr="008D78EB">
        <w:rPr>
          <w:rStyle w:val="Emphasis"/>
        </w:rPr>
        <w:t>4</w:t>
      </w:r>
      <w:r w:rsidRPr="008D78EB">
        <w:rPr>
          <w:rStyle w:val="Emphasis"/>
        </w:rPr>
        <w:t>&gt;=$B$1</w:t>
      </w:r>
      <w:r w:rsidR="00FF30FA" w:rsidRPr="008D78EB">
        <w:rPr>
          <w:rStyle w:val="Emphasis"/>
        </w:rPr>
        <w:t>5</w:t>
      </w:r>
      <w:r w:rsidRPr="008D78EB">
        <w:rPr>
          <w:rStyle w:val="Emphasis"/>
        </w:rPr>
        <w:t>,D</w:t>
      </w:r>
      <w:r w:rsidR="00FF30FA" w:rsidRPr="008D78EB">
        <w:rPr>
          <w:rStyle w:val="Emphasis"/>
        </w:rPr>
        <w:t>4</w:t>
      </w:r>
      <w:r w:rsidRPr="008D78EB">
        <w:rPr>
          <w:rStyle w:val="Emphasis"/>
        </w:rPr>
        <w:t>*$C$1</w:t>
      </w:r>
      <w:r w:rsidR="00FF30FA" w:rsidRPr="008D78EB">
        <w:rPr>
          <w:rStyle w:val="Emphasis"/>
        </w:rPr>
        <w:t>5</w:t>
      </w:r>
      <w:r w:rsidRPr="008D78EB">
        <w:rPr>
          <w:rStyle w:val="Emphasis"/>
        </w:rPr>
        <w:t>,D</w:t>
      </w:r>
      <w:r w:rsidR="00FF30FA" w:rsidRPr="008D78EB">
        <w:rPr>
          <w:rStyle w:val="Emphasis"/>
        </w:rPr>
        <w:t>4</w:t>
      </w:r>
      <w:r w:rsidRPr="008D78EB">
        <w:rPr>
          <w:rStyle w:val="Emphasis"/>
        </w:rPr>
        <w:t>*$C$1</w:t>
      </w:r>
      <w:r w:rsidR="00FF30FA" w:rsidRPr="008D78EB">
        <w:rPr>
          <w:rStyle w:val="Emphasis"/>
        </w:rPr>
        <w:t>4</w:t>
      </w:r>
      <w:r w:rsidRPr="008D78EB">
        <w:rPr>
          <w:lang w:eastAsia="en-GB"/>
        </w:rPr>
        <w:t xml:space="preserve">) </w:t>
      </w:r>
    </w:p>
    <w:p w:rsidR="00AE611B" w:rsidRPr="008D78EB" w:rsidRDefault="00AE611B" w:rsidP="00AE611B">
      <w:pPr>
        <w:pStyle w:val="BodyTextCont"/>
      </w:pPr>
    </w:p>
    <w:p w:rsidR="00365363" w:rsidRPr="008D78EB" w:rsidRDefault="00AE611B" w:rsidP="00E8132B">
      <w:pPr>
        <w:pStyle w:val="BodyTextCont"/>
        <w:rPr>
          <w:rStyle w:val="Emphasis"/>
          <w:i w:val="0"/>
          <w:iCs w:val="0"/>
        </w:rPr>
      </w:pPr>
      <w:r w:rsidRPr="008D78EB">
        <w:rPr>
          <w:rStyle w:val="Strong"/>
          <w:b w:val="0"/>
          <w:bCs w:val="0"/>
        </w:rPr>
        <w:t>=IF(D</w:t>
      </w:r>
      <w:r w:rsidR="00A12B0C" w:rsidRPr="008D78EB">
        <w:rPr>
          <w:rStyle w:val="Strong"/>
          <w:b w:val="0"/>
          <w:bCs w:val="0"/>
        </w:rPr>
        <w:t>4</w:t>
      </w:r>
      <w:r w:rsidRPr="008D78EB">
        <w:rPr>
          <w:rStyle w:val="Strong"/>
          <w:b w:val="0"/>
          <w:bCs w:val="0"/>
        </w:rPr>
        <w:t>&gt;=$B$1</w:t>
      </w:r>
      <w:r w:rsidR="00A12B0C" w:rsidRPr="008D78EB">
        <w:rPr>
          <w:rStyle w:val="Strong"/>
          <w:b w:val="0"/>
          <w:bCs w:val="0"/>
        </w:rPr>
        <w:t>5</w:t>
      </w:r>
      <w:r w:rsidRPr="008D78EB">
        <w:rPr>
          <w:rStyle w:val="Strong"/>
          <w:b w:val="0"/>
          <w:bCs w:val="0"/>
        </w:rPr>
        <w:t>,D</w:t>
      </w:r>
      <w:r w:rsidR="00A12B0C" w:rsidRPr="008D78EB">
        <w:rPr>
          <w:rStyle w:val="Strong"/>
          <w:b w:val="0"/>
          <w:bCs w:val="0"/>
        </w:rPr>
        <w:t>4</w:t>
      </w:r>
      <w:r w:rsidRPr="008D78EB">
        <w:rPr>
          <w:rStyle w:val="Emphasis"/>
          <w:i w:val="0"/>
          <w:iCs w:val="0"/>
        </w:rPr>
        <w:t>$C$1</w:t>
      </w:r>
      <w:r w:rsidR="00A12B0C" w:rsidRPr="008D78EB">
        <w:rPr>
          <w:rStyle w:val="Emphasis"/>
          <w:i w:val="0"/>
          <w:iCs w:val="0"/>
        </w:rPr>
        <w:t>5</w:t>
      </w:r>
      <w:r w:rsidRPr="008D78EB">
        <w:rPr>
          <w:rStyle w:val="Emphasis"/>
          <w:i w:val="0"/>
          <w:iCs w:val="0"/>
        </w:rPr>
        <w:t>D</w:t>
      </w:r>
      <w:r w:rsidR="00A12B0C" w:rsidRPr="008D78EB">
        <w:rPr>
          <w:rStyle w:val="Emphasis"/>
          <w:i w:val="0"/>
          <w:iCs w:val="0"/>
        </w:rPr>
        <w:t>4</w:t>
      </w:r>
      <w:r w:rsidRPr="008D78EB">
        <w:rPr>
          <w:rStyle w:val="Emphasis"/>
          <w:i w:val="0"/>
          <w:iCs w:val="0"/>
        </w:rPr>
        <w:t>*$C$1</w:t>
      </w:r>
      <w:r w:rsidR="00A12B0C" w:rsidRPr="008D78EB">
        <w:rPr>
          <w:rStyle w:val="Emphasis"/>
          <w:i w:val="0"/>
          <w:iCs w:val="0"/>
        </w:rPr>
        <w:t>4</w:t>
      </w:r>
      <w:r w:rsidRPr="008D78EB">
        <w:rPr>
          <w:rStyle w:val="Emphasis"/>
          <w:i w:val="0"/>
          <w:iCs w:val="0"/>
        </w:rPr>
        <w:t>)</w:t>
      </w:r>
    </w:p>
    <w:p w:rsidR="00AE611B" w:rsidRPr="008D78EB" w:rsidRDefault="00AE611B" w:rsidP="00AE611B">
      <w:pPr>
        <w:pStyle w:val="BodyTextCont"/>
      </w:pPr>
      <w:r w:rsidRPr="008D78EB">
        <w:rPr>
          <w:lang w:eastAsia="en-GB"/>
        </w:rPr>
        <w:t xml:space="preserve">Then </w:t>
      </w:r>
    </w:p>
    <w:p w:rsidR="00AE611B" w:rsidRPr="008D78EB" w:rsidRDefault="00AE611B" w:rsidP="00AE611B">
      <w:pPr>
        <w:pStyle w:val="BodyTextCont"/>
      </w:pPr>
    </w:p>
    <w:p w:rsidR="00AE611B" w:rsidRPr="008D78EB" w:rsidRDefault="00AE611B" w:rsidP="00AE611B">
      <w:pPr>
        <w:pStyle w:val="BodyTextCont"/>
        <w:rPr>
          <w:rStyle w:val="Emphasis"/>
        </w:rPr>
      </w:pPr>
      <w:r w:rsidRPr="008D78EB">
        <w:rPr>
          <w:rStyle w:val="Emphasis"/>
        </w:rPr>
        <w:t>=IF(D</w:t>
      </w:r>
      <w:r w:rsidR="00BA2AF0" w:rsidRPr="008D78EB">
        <w:rPr>
          <w:rStyle w:val="Emphasis"/>
        </w:rPr>
        <w:t>4</w:t>
      </w:r>
      <w:r w:rsidRPr="008D78EB">
        <w:rPr>
          <w:rStyle w:val="Emphasis"/>
        </w:rPr>
        <w:t>&gt;=$B$1</w:t>
      </w:r>
      <w:r w:rsidR="00BA2AF0" w:rsidRPr="008D78EB">
        <w:rPr>
          <w:rStyle w:val="Emphasis"/>
        </w:rPr>
        <w:t>5</w:t>
      </w:r>
      <w:r w:rsidRPr="008D78EB">
        <w:rPr>
          <w:rStyle w:val="Emphasis"/>
        </w:rPr>
        <w:t>,</w:t>
      </w:r>
      <w:r w:rsidRPr="008D78EB">
        <w:rPr>
          <w:rStyle w:val="Strong"/>
        </w:rPr>
        <w:t>D</w:t>
      </w:r>
      <w:r w:rsidR="00BA2AF0" w:rsidRPr="008D78EB">
        <w:rPr>
          <w:rStyle w:val="Strong"/>
        </w:rPr>
        <w:t>4</w:t>
      </w:r>
      <w:r w:rsidRPr="008D78EB">
        <w:rPr>
          <w:rStyle w:val="Strong"/>
        </w:rPr>
        <w:t>*$C$1</w:t>
      </w:r>
      <w:r w:rsidR="00BA2AF0" w:rsidRPr="008D78EB">
        <w:rPr>
          <w:rStyle w:val="Strong"/>
        </w:rPr>
        <w:t>5</w:t>
      </w:r>
      <w:r w:rsidRPr="008D78EB">
        <w:rPr>
          <w:rStyle w:val="Emphasis"/>
        </w:rPr>
        <w:t>,D</w:t>
      </w:r>
      <w:r w:rsidR="00BA2AF0" w:rsidRPr="008D78EB">
        <w:rPr>
          <w:rStyle w:val="Emphasis"/>
        </w:rPr>
        <w:t>4</w:t>
      </w:r>
      <w:r w:rsidRPr="008D78EB">
        <w:rPr>
          <w:rStyle w:val="Emphasis"/>
        </w:rPr>
        <w:t>*$C$1</w:t>
      </w:r>
      <w:r w:rsidR="00BA2AF0" w:rsidRPr="008D78EB">
        <w:rPr>
          <w:rStyle w:val="Emphasis"/>
        </w:rPr>
        <w:t>4</w:t>
      </w:r>
      <w:r w:rsidRPr="008D78EB">
        <w:rPr>
          <w:rStyle w:val="Emphasis"/>
        </w:rPr>
        <w:t>)</w:t>
      </w:r>
    </w:p>
    <w:p w:rsidR="00E8132B" w:rsidRDefault="00E8132B" w:rsidP="00AE611B">
      <w:pPr>
        <w:rPr>
          <w:rStyle w:val="Emphasis"/>
        </w:rPr>
      </w:pPr>
    </w:p>
    <w:p w:rsidR="00AE611B" w:rsidRPr="008D78EB" w:rsidRDefault="00AE611B" w:rsidP="00AE611B">
      <w:pPr>
        <w:rPr>
          <w:rStyle w:val="Emphasis"/>
        </w:rPr>
      </w:pPr>
      <w:r w:rsidRPr="008D78EB">
        <w:rPr>
          <w:rStyle w:val="Emphasis"/>
          <w:lang w:eastAsia="en-GB"/>
        </w:rPr>
        <w:t>=IF(D</w:t>
      </w:r>
      <w:r w:rsidR="00BA2AF0" w:rsidRPr="008D78EB">
        <w:rPr>
          <w:rStyle w:val="Emphasis"/>
        </w:rPr>
        <w:t>4</w:t>
      </w:r>
      <w:r w:rsidRPr="008D78EB">
        <w:rPr>
          <w:rStyle w:val="Emphasis"/>
          <w:lang w:eastAsia="en-GB"/>
        </w:rPr>
        <w:t>&gt;=$B$1</w:t>
      </w:r>
      <w:r w:rsidR="00BA2AF0" w:rsidRPr="008D78EB">
        <w:rPr>
          <w:rStyle w:val="Emphasis"/>
        </w:rPr>
        <w:t>5</w:t>
      </w:r>
      <w:r w:rsidRPr="008D78EB">
        <w:rPr>
          <w:rStyle w:val="Emphasis"/>
          <w:lang w:eastAsia="en-GB"/>
        </w:rPr>
        <w:t>,D</w:t>
      </w:r>
      <w:r w:rsidR="00BA2AF0" w:rsidRPr="008D78EB">
        <w:rPr>
          <w:rStyle w:val="Emphasis"/>
        </w:rPr>
        <w:t>4</w:t>
      </w:r>
      <w:r w:rsidRPr="008D78EB">
        <w:rPr>
          <w:rStyle w:val="Emphasis"/>
          <w:lang w:eastAsia="en-GB"/>
        </w:rPr>
        <w:t>*$C$1</w:t>
      </w:r>
      <w:r w:rsidR="00BA2AF0" w:rsidRPr="008D78EB">
        <w:rPr>
          <w:rStyle w:val="Emphasis"/>
        </w:rPr>
        <w:t>5</w:t>
      </w:r>
      <w:r w:rsidRPr="008D78EB">
        <w:rPr>
          <w:rStyle w:val="Emphasis"/>
          <w:lang w:eastAsia="en-GB"/>
        </w:rPr>
        <w:t>,</w:t>
      </w:r>
      <w:r w:rsidRPr="008D78EB">
        <w:rPr>
          <w:rStyle w:val="Strong"/>
          <w:lang w:eastAsia="en-GB"/>
        </w:rPr>
        <w:t>D</w:t>
      </w:r>
      <w:r w:rsidR="00BA2AF0" w:rsidRPr="008D78EB">
        <w:rPr>
          <w:rStyle w:val="Strong"/>
        </w:rPr>
        <w:t>4</w:t>
      </w:r>
      <w:r w:rsidRPr="008D78EB">
        <w:rPr>
          <w:rStyle w:val="Strong"/>
          <w:lang w:eastAsia="en-GB"/>
        </w:rPr>
        <w:t>*$C$1</w:t>
      </w:r>
      <w:r w:rsidR="00BA2AF0" w:rsidRPr="008D78EB">
        <w:rPr>
          <w:rStyle w:val="Strong"/>
        </w:rPr>
        <w:t>4</w:t>
      </w:r>
      <w:r w:rsidRPr="008D78EB">
        <w:rPr>
          <w:rStyle w:val="Emphasis"/>
          <w:lang w:eastAsia="en-GB"/>
        </w:rPr>
        <w:t>)</w:t>
      </w:r>
    </w:p>
    <w:p w:rsidR="00980448" w:rsidRPr="008D78EB" w:rsidRDefault="00980448" w:rsidP="00980448"/>
    <w:bookmarkEnd w:id="0"/>
    <w:p w:rsidR="003A6C2B" w:rsidRPr="008D78EB" w:rsidRDefault="003A6C2B" w:rsidP="00454859">
      <w:pPr>
        <w:pStyle w:val="Heading3"/>
        <w:rPr>
          <w:lang w:val="en-US"/>
        </w:rPr>
      </w:pPr>
      <w:r w:rsidRPr="008D78EB">
        <w:rPr>
          <w:lang w:val="en-US"/>
        </w:rPr>
        <w:lastRenderedPageBreak/>
        <w:t>SUMIF</w:t>
      </w:r>
      <w:r w:rsidR="006A178E" w:rsidRPr="008D78EB">
        <w:rPr>
          <w:lang w:val="en-US"/>
        </w:rPr>
        <w:t>()</w:t>
      </w:r>
      <w:r w:rsidRPr="008D78EB">
        <w:rPr>
          <w:lang w:val="en-US"/>
        </w:rPr>
        <w:t>, COUNTIF</w:t>
      </w:r>
      <w:r w:rsidR="006A178E" w:rsidRPr="008D78EB">
        <w:rPr>
          <w:lang w:val="en-US"/>
        </w:rPr>
        <w:t>()</w:t>
      </w:r>
      <w:r w:rsidRPr="008D78EB">
        <w:rPr>
          <w:lang w:val="en-US"/>
        </w:rPr>
        <w:t>, AVERAGEIF</w:t>
      </w:r>
      <w:r w:rsidR="006A178E" w:rsidRPr="008D78EB">
        <w:rPr>
          <w:lang w:val="en-US"/>
        </w:rPr>
        <w:t>()</w:t>
      </w:r>
    </w:p>
    <w:p w:rsidR="003A6C2B" w:rsidRPr="008D78EB" w:rsidRDefault="003A6C2B" w:rsidP="003A6C2B">
      <w:bookmarkStart w:id="1" w:name="sum"/>
    </w:p>
    <w:p w:rsidR="006F5C86" w:rsidRPr="00E8132B" w:rsidRDefault="006F5C86" w:rsidP="006F5C86">
      <w:pPr>
        <w:pStyle w:val="BodyTextCont"/>
        <w:rPr>
          <w:lang w:val="it-IT"/>
        </w:rPr>
      </w:pPr>
      <w:r w:rsidRPr="00E8132B">
        <w:rPr>
          <w:rStyle w:val="Emphasis"/>
          <w:lang w:val="it-IT"/>
        </w:rPr>
        <w:t>=SUMIF(C</w:t>
      </w:r>
      <w:r w:rsidR="0072746A" w:rsidRPr="00E8132B">
        <w:rPr>
          <w:rStyle w:val="Emphasis"/>
          <w:lang w:val="it-IT"/>
        </w:rPr>
        <w:t>4</w:t>
      </w:r>
      <w:r w:rsidRPr="00E8132B">
        <w:rPr>
          <w:rStyle w:val="Emphasis"/>
          <w:lang w:val="it-IT"/>
        </w:rPr>
        <w:t>:C</w:t>
      </w:r>
      <w:r w:rsidR="0072746A" w:rsidRPr="00E8132B">
        <w:rPr>
          <w:rStyle w:val="Emphasis"/>
          <w:lang w:val="it-IT"/>
        </w:rPr>
        <w:t>10</w:t>
      </w:r>
      <w:r w:rsidRPr="00E8132B">
        <w:rPr>
          <w:rStyle w:val="Emphasis"/>
          <w:lang w:val="it-IT"/>
        </w:rPr>
        <w:t>,E1</w:t>
      </w:r>
      <w:r w:rsidR="0072746A" w:rsidRPr="00E8132B">
        <w:rPr>
          <w:rStyle w:val="Emphasis"/>
          <w:lang w:val="it-IT"/>
        </w:rPr>
        <w:t>3</w:t>
      </w:r>
      <w:r w:rsidRPr="00E8132B">
        <w:rPr>
          <w:rStyle w:val="Emphasis"/>
          <w:lang w:val="it-IT"/>
        </w:rPr>
        <w:t>,D</w:t>
      </w:r>
      <w:r w:rsidR="0072746A" w:rsidRPr="00E8132B">
        <w:rPr>
          <w:rStyle w:val="Emphasis"/>
          <w:lang w:val="it-IT"/>
        </w:rPr>
        <w:t>4</w:t>
      </w:r>
      <w:r w:rsidRPr="00E8132B">
        <w:rPr>
          <w:rStyle w:val="Emphasis"/>
          <w:lang w:val="it-IT"/>
        </w:rPr>
        <w:t>:D</w:t>
      </w:r>
      <w:r w:rsidR="0072746A" w:rsidRPr="00E8132B">
        <w:rPr>
          <w:rStyle w:val="Emphasis"/>
          <w:lang w:val="it-IT"/>
        </w:rPr>
        <w:t>10</w:t>
      </w:r>
      <w:r w:rsidRPr="00E8132B">
        <w:rPr>
          <w:rStyle w:val="Emphasis"/>
          <w:lang w:val="it-IT"/>
        </w:rPr>
        <w:t>)</w:t>
      </w:r>
    </w:p>
    <w:p w:rsidR="00E8132B" w:rsidRDefault="00E8132B" w:rsidP="006F5C86">
      <w:pPr>
        <w:rPr>
          <w:rStyle w:val="Emphasis"/>
        </w:rPr>
      </w:pPr>
    </w:p>
    <w:p w:rsidR="006F5C86" w:rsidRPr="00E8132B" w:rsidRDefault="006F5C86" w:rsidP="006F5C86">
      <w:pPr>
        <w:rPr>
          <w:rStyle w:val="Emphasis"/>
          <w:lang w:val="it-IT"/>
        </w:rPr>
      </w:pPr>
      <w:r w:rsidRPr="00E8132B">
        <w:rPr>
          <w:rStyle w:val="Emphasis"/>
          <w:lang w:val="it-IT"/>
        </w:rPr>
        <w:t>=SUMIF(</w:t>
      </w:r>
      <w:r w:rsidRPr="00E8132B">
        <w:rPr>
          <w:rStyle w:val="Strong"/>
          <w:lang w:val="it-IT"/>
        </w:rPr>
        <w:t>C</w:t>
      </w:r>
      <w:r w:rsidR="0072746A" w:rsidRPr="00E8132B">
        <w:rPr>
          <w:rStyle w:val="Strong"/>
          <w:lang w:val="it-IT"/>
        </w:rPr>
        <w:t>4</w:t>
      </w:r>
      <w:r w:rsidRPr="00E8132B">
        <w:rPr>
          <w:rStyle w:val="Strong"/>
          <w:lang w:val="it-IT"/>
        </w:rPr>
        <w:t>:C</w:t>
      </w:r>
      <w:r w:rsidR="0072746A" w:rsidRPr="00E8132B">
        <w:rPr>
          <w:rStyle w:val="Strong"/>
          <w:lang w:val="it-IT"/>
        </w:rPr>
        <w:t>10</w:t>
      </w:r>
      <w:r w:rsidRPr="00E8132B">
        <w:rPr>
          <w:rStyle w:val="Emphasis"/>
          <w:lang w:val="it-IT"/>
        </w:rPr>
        <w:t>,E1</w:t>
      </w:r>
      <w:r w:rsidR="0072746A" w:rsidRPr="00E8132B">
        <w:rPr>
          <w:rStyle w:val="Emphasis"/>
          <w:lang w:val="it-IT"/>
        </w:rPr>
        <w:t>3</w:t>
      </w:r>
      <w:r w:rsidRPr="00E8132B">
        <w:rPr>
          <w:rStyle w:val="Emphasis"/>
          <w:lang w:val="it-IT"/>
        </w:rPr>
        <w:t>,D</w:t>
      </w:r>
      <w:r w:rsidR="0072746A" w:rsidRPr="00E8132B">
        <w:rPr>
          <w:rStyle w:val="Emphasis"/>
          <w:lang w:val="it-IT"/>
        </w:rPr>
        <w:t>4</w:t>
      </w:r>
      <w:r w:rsidRPr="00E8132B">
        <w:rPr>
          <w:rStyle w:val="Emphasis"/>
          <w:lang w:val="it-IT"/>
        </w:rPr>
        <w:t>:D</w:t>
      </w:r>
      <w:r w:rsidR="0072746A" w:rsidRPr="00E8132B">
        <w:rPr>
          <w:rStyle w:val="Emphasis"/>
          <w:lang w:val="it-IT"/>
        </w:rPr>
        <w:t>10</w:t>
      </w:r>
      <w:r w:rsidRPr="00E8132B">
        <w:rPr>
          <w:rStyle w:val="Emphasis"/>
          <w:lang w:val="it-IT"/>
        </w:rPr>
        <w:t>)</w:t>
      </w:r>
    </w:p>
    <w:p w:rsidR="00E8132B" w:rsidRDefault="00E8132B" w:rsidP="006F5C86">
      <w:pPr>
        <w:pStyle w:val="BodyTextCont"/>
        <w:rPr>
          <w:rStyle w:val="Emphasis"/>
        </w:rPr>
      </w:pPr>
    </w:p>
    <w:p w:rsidR="006F5C86" w:rsidRPr="008D78EB" w:rsidRDefault="006F5C86" w:rsidP="006F5C86">
      <w:pPr>
        <w:pStyle w:val="BodyTextCont"/>
        <w:rPr>
          <w:rStyle w:val="Emphasis"/>
        </w:rPr>
      </w:pPr>
      <w:r w:rsidRPr="008D78EB">
        <w:rPr>
          <w:rStyle w:val="Emphasis"/>
        </w:rPr>
        <w:t>=SUMIF(C</w:t>
      </w:r>
      <w:r w:rsidR="0072746A" w:rsidRPr="008D78EB">
        <w:rPr>
          <w:rStyle w:val="Emphasis"/>
        </w:rPr>
        <w:t>4</w:t>
      </w:r>
      <w:r w:rsidRPr="008D78EB">
        <w:rPr>
          <w:rStyle w:val="Emphasis"/>
        </w:rPr>
        <w:t>:</w:t>
      </w:r>
      <w:r w:rsidR="0072746A" w:rsidRPr="008D78EB">
        <w:rPr>
          <w:rStyle w:val="Emphasis"/>
        </w:rPr>
        <w:t>10</w:t>
      </w:r>
      <w:r w:rsidRPr="008D78EB">
        <w:rPr>
          <w:rStyle w:val="Emphasis"/>
        </w:rPr>
        <w:t>,</w:t>
      </w:r>
      <w:r w:rsidRPr="008D78EB">
        <w:rPr>
          <w:rStyle w:val="Strong"/>
        </w:rPr>
        <w:t>E1</w:t>
      </w:r>
      <w:r w:rsidR="0072746A" w:rsidRPr="008D78EB">
        <w:rPr>
          <w:rStyle w:val="Strong"/>
        </w:rPr>
        <w:t>3</w:t>
      </w:r>
      <w:r w:rsidRPr="008D78EB">
        <w:rPr>
          <w:rStyle w:val="Emphasis"/>
        </w:rPr>
        <w:t>,D</w:t>
      </w:r>
      <w:r w:rsidR="0072746A" w:rsidRPr="008D78EB">
        <w:rPr>
          <w:rStyle w:val="Emphasis"/>
        </w:rPr>
        <w:t>4</w:t>
      </w:r>
      <w:r w:rsidRPr="008D78EB">
        <w:rPr>
          <w:rStyle w:val="Emphasis"/>
        </w:rPr>
        <w:t>:D</w:t>
      </w:r>
      <w:r w:rsidR="0072746A" w:rsidRPr="008D78EB">
        <w:rPr>
          <w:rStyle w:val="Emphasis"/>
        </w:rPr>
        <w:t>10</w:t>
      </w:r>
      <w:r w:rsidRPr="008D78EB">
        <w:rPr>
          <w:rStyle w:val="Emphasis"/>
        </w:rPr>
        <w:t>)</w:t>
      </w:r>
    </w:p>
    <w:p w:rsidR="006F5C86" w:rsidRPr="008D78EB" w:rsidRDefault="006F5C86" w:rsidP="00E8132B">
      <w:pPr>
        <w:pStyle w:val="BodyTextCont"/>
      </w:pPr>
    </w:p>
    <w:p w:rsidR="006F5C86" w:rsidRPr="008D78EB" w:rsidRDefault="006F5C86" w:rsidP="006F5C86">
      <w:pPr>
        <w:pStyle w:val="BodyTextCont"/>
        <w:rPr>
          <w:rStyle w:val="Emphasis"/>
        </w:rPr>
      </w:pPr>
      <w:r w:rsidRPr="008D78EB">
        <w:rPr>
          <w:rStyle w:val="Emphasis"/>
        </w:rPr>
        <w:t>=SUMIF(C</w:t>
      </w:r>
      <w:r w:rsidR="0072746A" w:rsidRPr="008D78EB">
        <w:rPr>
          <w:rStyle w:val="Emphasis"/>
        </w:rPr>
        <w:t>4</w:t>
      </w:r>
      <w:r w:rsidRPr="008D78EB">
        <w:rPr>
          <w:rStyle w:val="Emphasis"/>
        </w:rPr>
        <w:t>:</w:t>
      </w:r>
      <w:r w:rsidR="0072746A" w:rsidRPr="008D78EB">
        <w:rPr>
          <w:rStyle w:val="Emphasis"/>
        </w:rPr>
        <w:t>10</w:t>
      </w:r>
      <w:r w:rsidRPr="008D78EB">
        <w:rPr>
          <w:rStyle w:val="Emphasis"/>
        </w:rPr>
        <w:t>,E1</w:t>
      </w:r>
      <w:r w:rsidR="0072746A" w:rsidRPr="008D78EB">
        <w:rPr>
          <w:rStyle w:val="Emphasis"/>
        </w:rPr>
        <w:t>3</w:t>
      </w:r>
      <w:r w:rsidRPr="008D78EB">
        <w:rPr>
          <w:rStyle w:val="Emphasis"/>
        </w:rPr>
        <w:t>,</w:t>
      </w:r>
      <w:r w:rsidRPr="008D78EB">
        <w:rPr>
          <w:rStyle w:val="Strong"/>
        </w:rPr>
        <w:t>D</w:t>
      </w:r>
      <w:r w:rsidR="0072746A" w:rsidRPr="008D78EB">
        <w:rPr>
          <w:rStyle w:val="Strong"/>
        </w:rPr>
        <w:t>4</w:t>
      </w:r>
      <w:r w:rsidRPr="008D78EB">
        <w:rPr>
          <w:rStyle w:val="Strong"/>
        </w:rPr>
        <w:t>:D</w:t>
      </w:r>
      <w:r w:rsidR="000A255A" w:rsidRPr="008D78EB">
        <w:rPr>
          <w:rStyle w:val="Strong"/>
        </w:rPr>
        <w:t>10</w:t>
      </w:r>
      <w:r w:rsidRPr="008D78EB">
        <w:rPr>
          <w:rStyle w:val="Emphasis"/>
        </w:rPr>
        <w:t>)</w:t>
      </w:r>
    </w:p>
    <w:bookmarkEnd w:id="1"/>
    <w:p w:rsidR="001C119A" w:rsidRPr="008D78EB" w:rsidRDefault="005B737D" w:rsidP="00C13B99">
      <w:pPr>
        <w:pStyle w:val="FigureCaption"/>
        <w:rPr>
          <w:noProof w:val="0"/>
        </w:rPr>
      </w:pPr>
      <w:r w:rsidRPr="008D78EB">
        <w:rPr>
          <w:noProof w:val="0"/>
        </w:rPr>
        <w:t>.</w:t>
      </w:r>
      <w:r w:rsidR="00C13B99" w:rsidRPr="008D78EB">
        <w:rPr>
          <w:noProof w:val="0"/>
        </w:rPr>
        <w:t xml:space="preserve"> </w:t>
      </w:r>
      <w:r w:rsidR="001936D1">
        <w:rPr>
          <w:noProof w:val="0"/>
        </w:rPr>
        <w:fldChar w:fldCharType="begin"/>
      </w:r>
      <w:r w:rsidR="00485B63">
        <w:instrText xml:space="preserve"> XE "</w:instrText>
      </w:r>
      <w:r w:rsidR="00485B63" w:rsidRPr="005F760A">
        <w:instrText>AVERAGEIF() function</w:instrText>
      </w:r>
      <w:r w:rsidR="00485B63">
        <w:instrText xml:space="preserve">" </w:instrText>
      </w:r>
      <w:r w:rsidR="001936D1">
        <w:rPr>
          <w:noProof w:val="0"/>
        </w:rPr>
        <w:fldChar w:fldCharType="end"/>
      </w:r>
      <w:r w:rsidR="001936D1">
        <w:rPr>
          <w:noProof w:val="0"/>
        </w:rPr>
        <w:fldChar w:fldCharType="begin"/>
      </w:r>
      <w:r w:rsidR="00485B63">
        <w:instrText xml:space="preserve"> XE "</w:instrText>
      </w:r>
      <w:r w:rsidR="0042760D">
        <w:instrText>Excel:</w:instrText>
      </w:r>
      <w:r w:rsidR="00485B63" w:rsidRPr="00DB640C">
        <w:instrText>AVERAGEIF() function</w:instrText>
      </w:r>
      <w:r w:rsidR="00485B63">
        <w:instrText xml:space="preserve">" </w:instrText>
      </w:r>
      <w:r w:rsidR="001936D1">
        <w:rPr>
          <w:noProof w:val="0"/>
        </w:rPr>
        <w:fldChar w:fldCharType="end"/>
      </w:r>
    </w:p>
    <w:p w:rsidR="00017430" w:rsidRPr="008D78EB" w:rsidRDefault="00017430" w:rsidP="004A6C56">
      <w:pPr>
        <w:pStyle w:val="Heading3"/>
        <w:rPr>
          <w:lang w:val="en-US"/>
        </w:rPr>
      </w:pPr>
      <w:r w:rsidRPr="008D78EB">
        <w:rPr>
          <w:lang w:val="en-US"/>
        </w:rPr>
        <w:t>SUMIFS</w:t>
      </w:r>
      <w:r w:rsidR="004A6C56" w:rsidRPr="008D78EB">
        <w:rPr>
          <w:lang w:val="en-US"/>
        </w:rPr>
        <w:t>()</w:t>
      </w:r>
    </w:p>
    <w:p w:rsidR="00F63CAA" w:rsidRPr="008D78EB" w:rsidRDefault="00F63CAA" w:rsidP="00017430">
      <w:pPr>
        <w:pStyle w:val="BodyTextCont"/>
      </w:pPr>
      <w:bookmarkStart w:id="2" w:name="sumif"/>
    </w:p>
    <w:p w:rsidR="00017430" w:rsidRPr="008D78EB" w:rsidRDefault="00017430" w:rsidP="00017430">
      <w:pPr>
        <w:pStyle w:val="BodyTextCont"/>
        <w:rPr>
          <w:rStyle w:val="Emphasis"/>
        </w:rPr>
      </w:pPr>
      <w:r w:rsidRPr="008D78EB">
        <w:rPr>
          <w:rStyle w:val="Emphasis"/>
        </w:rPr>
        <w:t>=SUMIFS(sum_range,criter</w:t>
      </w:r>
      <w:r w:rsidR="00A0140A" w:rsidRPr="008D78EB">
        <w:rPr>
          <w:rStyle w:val="Emphasis"/>
        </w:rPr>
        <w:t>i</w:t>
      </w:r>
      <w:r w:rsidRPr="008D78EB">
        <w:rPr>
          <w:rStyle w:val="Emphasis"/>
        </w:rPr>
        <w:t>a_range_1,criteria_1,criteria_range_2,cr</w:t>
      </w:r>
      <w:r w:rsidR="00F63CAA" w:rsidRPr="008D78EB">
        <w:rPr>
          <w:rStyle w:val="Emphasis"/>
        </w:rPr>
        <w:t>iteria_2</w:t>
      </w:r>
      <w:r w:rsidR="00CF2ED6" w:rsidRPr="008D78EB">
        <w:rPr>
          <w:rStyle w:val="Emphasis"/>
        </w:rPr>
        <w:t xml:space="preserve"> </w:t>
      </w:r>
      <w:r w:rsidR="00A40FDE" w:rsidRPr="008D78EB">
        <w:rPr>
          <w:rStyle w:val="Emphasis"/>
        </w:rPr>
        <w:t>and</w:t>
      </w:r>
      <w:r w:rsidR="00CF2ED6" w:rsidRPr="008D78EB">
        <w:rPr>
          <w:rStyle w:val="Emphasis"/>
        </w:rPr>
        <w:t xml:space="preserve"> </w:t>
      </w:r>
      <w:r w:rsidR="00F63CAA" w:rsidRPr="008D78EB">
        <w:rPr>
          <w:rStyle w:val="Emphasis"/>
        </w:rPr>
        <w:t>so on</w:t>
      </w:r>
      <w:r w:rsidR="00A40FDE" w:rsidRPr="008D78EB">
        <w:rPr>
          <w:rStyle w:val="Emphasis"/>
        </w:rPr>
        <w:t>)</w:t>
      </w:r>
      <w:r w:rsidR="00F63CAA" w:rsidRPr="008D78EB">
        <w:rPr>
          <w:rStyle w:val="Emphasis"/>
        </w:rPr>
        <w:t>.</w:t>
      </w:r>
    </w:p>
    <w:p w:rsidR="00F63CAA" w:rsidRPr="008D78EB" w:rsidRDefault="00F63CAA" w:rsidP="00F63CAA">
      <w:pPr>
        <w:pStyle w:val="BodyTextCont"/>
      </w:pPr>
    </w:p>
    <w:bookmarkEnd w:id="2"/>
    <w:p w:rsidR="00F958CA" w:rsidRPr="008D78EB" w:rsidRDefault="00F958CA" w:rsidP="004A6C56">
      <w:pPr>
        <w:pStyle w:val="Heading3"/>
        <w:rPr>
          <w:lang w:val="en-US"/>
        </w:rPr>
      </w:pPr>
      <w:r w:rsidRPr="008D78EB">
        <w:rPr>
          <w:lang w:val="en-US"/>
        </w:rPr>
        <w:t>VLOOKUP</w:t>
      </w:r>
      <w:r w:rsidR="004A6C56" w:rsidRPr="008D78EB">
        <w:rPr>
          <w:lang w:val="en-US"/>
        </w:rPr>
        <w:t>()</w:t>
      </w:r>
      <w:r w:rsidR="001936D1">
        <w:rPr>
          <w:lang w:val="en-US"/>
        </w:rPr>
        <w:fldChar w:fldCharType="begin"/>
      </w:r>
      <w:r w:rsidR="00E868AE">
        <w:instrText xml:space="preserve"> XE "</w:instrText>
      </w:r>
      <w:r w:rsidR="0042760D">
        <w:instrText>Excel:</w:instrText>
      </w:r>
      <w:r w:rsidR="00E868AE" w:rsidRPr="00BA0A2F">
        <w:rPr>
          <w:lang w:val="en-US"/>
        </w:rPr>
        <w:instrText>VLOOKUP()</w:instrText>
      </w:r>
      <w:r w:rsidR="00E868AE">
        <w:instrText>" \t "</w:instrText>
      </w:r>
      <w:r w:rsidR="00E868AE" w:rsidRPr="00805441">
        <w:rPr>
          <w:rFonts w:cstheme="minorHAnsi"/>
          <w:i/>
        </w:rPr>
        <w:instrText>See</w:instrText>
      </w:r>
      <w:r w:rsidR="00E868AE" w:rsidRPr="00805441">
        <w:rPr>
          <w:rFonts w:cstheme="minorHAnsi"/>
        </w:rPr>
        <w:instrText xml:space="preserve"> </w:instrText>
      </w:r>
      <w:r w:rsidR="00E868AE" w:rsidRPr="00805441">
        <w:instrText>VLOOKUP() function</w:instrText>
      </w:r>
      <w:r w:rsidR="00E868AE">
        <w:instrText xml:space="preserve">" </w:instrText>
      </w:r>
      <w:r w:rsidR="001936D1">
        <w:rPr>
          <w:lang w:val="en-US"/>
        </w:rPr>
        <w:fldChar w:fldCharType="end"/>
      </w:r>
    </w:p>
    <w:p w:rsidR="00F958CA" w:rsidRPr="008D78EB" w:rsidRDefault="00F958CA" w:rsidP="00F958CA">
      <w:pPr>
        <w:pStyle w:val="BodyTextCont"/>
      </w:pPr>
    </w:p>
    <w:p w:rsidR="00F958CA" w:rsidRPr="008D78EB" w:rsidRDefault="00F958CA" w:rsidP="00F958CA">
      <w:pPr>
        <w:pStyle w:val="BodyTextCont"/>
        <w:rPr>
          <w:rStyle w:val="Emphasis"/>
        </w:rPr>
      </w:pPr>
      <w:r w:rsidRPr="008D78EB">
        <w:rPr>
          <w:rStyle w:val="Emphasis"/>
        </w:rPr>
        <w:t xml:space="preserve">=VLOOKUP(value, </w:t>
      </w:r>
      <w:proofErr w:type="spellStart"/>
      <w:r w:rsidRPr="008D78EB">
        <w:rPr>
          <w:rStyle w:val="Emphasis"/>
        </w:rPr>
        <w:t>table_array</w:t>
      </w:r>
      <w:proofErr w:type="spellEnd"/>
      <w:r w:rsidRPr="008D78EB">
        <w:rPr>
          <w:rStyle w:val="Emphasis"/>
        </w:rPr>
        <w:t xml:space="preserve">, </w:t>
      </w:r>
      <w:proofErr w:type="spellStart"/>
      <w:r w:rsidR="00CF2ED6" w:rsidRPr="008D78EB">
        <w:rPr>
          <w:rStyle w:val="Emphasis"/>
        </w:rPr>
        <w:t>index_number</w:t>
      </w:r>
      <w:proofErr w:type="spellEnd"/>
      <w:r w:rsidR="00CF2ED6" w:rsidRPr="008D78EB">
        <w:rPr>
          <w:rStyle w:val="Emphasis"/>
        </w:rPr>
        <w:t>, [</w:t>
      </w:r>
      <w:proofErr w:type="spellStart"/>
      <w:r w:rsidR="00CF2ED6" w:rsidRPr="008D78EB">
        <w:rPr>
          <w:rStyle w:val="Emphasis"/>
        </w:rPr>
        <w:t>not_exact_match</w:t>
      </w:r>
      <w:proofErr w:type="spellEnd"/>
      <w:r w:rsidR="00CF2ED6" w:rsidRPr="008D78EB">
        <w:rPr>
          <w:rStyle w:val="Emphasis"/>
        </w:rPr>
        <w:t>]</w:t>
      </w:r>
      <w:r w:rsidRPr="008D78EB">
        <w:rPr>
          <w:rStyle w:val="Emphasis"/>
        </w:rPr>
        <w:t>)</w:t>
      </w:r>
    </w:p>
    <w:p w:rsidR="0048560D" w:rsidRPr="008D78EB" w:rsidRDefault="0048560D" w:rsidP="00CF2ED6">
      <w:pPr>
        <w:pStyle w:val="BodyTextCont"/>
      </w:pPr>
      <w:bookmarkStart w:id="3" w:name="result"/>
    </w:p>
    <w:p w:rsidR="000A23C2" w:rsidRPr="008D78EB" w:rsidRDefault="004A6C56" w:rsidP="004A6C56">
      <w:pPr>
        <w:pStyle w:val="Heading3"/>
        <w:rPr>
          <w:lang w:val="en-US"/>
        </w:rPr>
      </w:pPr>
      <w:bookmarkStart w:id="4" w:name="match"/>
      <w:bookmarkEnd w:id="3"/>
      <w:r w:rsidRPr="008D78EB">
        <w:rPr>
          <w:lang w:val="en-US"/>
        </w:rPr>
        <w:t>MATCH()</w:t>
      </w:r>
    </w:p>
    <w:p w:rsidR="000A23C2" w:rsidRPr="008D78EB" w:rsidRDefault="000A23C2" w:rsidP="000A23C2">
      <w:pPr>
        <w:pStyle w:val="BodyTextCont"/>
        <w:rPr>
          <w:rStyle w:val="Emphasis"/>
        </w:rPr>
      </w:pPr>
      <w:r w:rsidRPr="008D78EB">
        <w:rPr>
          <w:rStyle w:val="Emphasis"/>
        </w:rPr>
        <w:t>= MATCH (</w:t>
      </w:r>
      <w:proofErr w:type="spellStart"/>
      <w:r w:rsidRPr="008D78EB">
        <w:rPr>
          <w:rStyle w:val="Emphasis"/>
        </w:rPr>
        <w:t>Lookup_value</w:t>
      </w:r>
      <w:proofErr w:type="spellEnd"/>
      <w:r w:rsidRPr="008D78EB">
        <w:rPr>
          <w:rStyle w:val="Emphasis"/>
        </w:rPr>
        <w:t xml:space="preserve">, </w:t>
      </w:r>
      <w:proofErr w:type="spellStart"/>
      <w:r w:rsidRPr="008D78EB">
        <w:rPr>
          <w:rStyle w:val="Emphasis"/>
        </w:rPr>
        <w:t>Lookup_array</w:t>
      </w:r>
      <w:proofErr w:type="spellEnd"/>
      <w:r w:rsidRPr="008D78EB">
        <w:rPr>
          <w:rStyle w:val="Emphasis"/>
        </w:rPr>
        <w:t xml:space="preserve">, </w:t>
      </w:r>
      <w:proofErr w:type="spellStart"/>
      <w:r w:rsidRPr="008D78EB">
        <w:rPr>
          <w:rStyle w:val="Emphasis"/>
        </w:rPr>
        <w:t>Match_type</w:t>
      </w:r>
      <w:proofErr w:type="spellEnd"/>
      <w:r w:rsidRPr="008D78EB">
        <w:rPr>
          <w:rStyle w:val="Emphasis"/>
        </w:rPr>
        <w:t xml:space="preserve">) </w:t>
      </w:r>
    </w:p>
    <w:p w:rsidR="00A02188" w:rsidRPr="008D78EB" w:rsidRDefault="00A02188" w:rsidP="005210B4">
      <w:pPr>
        <w:pStyle w:val="BodyTextCont"/>
      </w:pPr>
    </w:p>
    <w:p w:rsidR="00F2517C" w:rsidRPr="008D78EB" w:rsidRDefault="004A6C56" w:rsidP="004A6C56">
      <w:pPr>
        <w:pStyle w:val="Heading3"/>
        <w:rPr>
          <w:lang w:val="en-US"/>
        </w:rPr>
      </w:pPr>
      <w:bookmarkStart w:id="5" w:name="index"/>
      <w:bookmarkEnd w:id="4"/>
      <w:r w:rsidRPr="008D78EB">
        <w:rPr>
          <w:lang w:val="en-US"/>
        </w:rPr>
        <w:t>INDEX()</w:t>
      </w:r>
    </w:p>
    <w:p w:rsidR="00F2517C" w:rsidRPr="008D78EB" w:rsidRDefault="00F2517C" w:rsidP="00F2517C">
      <w:pPr>
        <w:pStyle w:val="BodyTextCont"/>
        <w:rPr>
          <w:rStyle w:val="Emphasis"/>
        </w:rPr>
      </w:pPr>
      <w:r w:rsidRPr="008D78EB">
        <w:rPr>
          <w:rStyle w:val="Emphasis"/>
        </w:rPr>
        <w:t xml:space="preserve">INDEX(array, </w:t>
      </w:r>
      <w:proofErr w:type="spellStart"/>
      <w:r w:rsidRPr="008D78EB">
        <w:rPr>
          <w:rStyle w:val="Emphasis"/>
        </w:rPr>
        <w:t>row_number</w:t>
      </w:r>
      <w:proofErr w:type="spellEnd"/>
      <w:r w:rsidRPr="008D78EB">
        <w:rPr>
          <w:rStyle w:val="Emphasis"/>
        </w:rPr>
        <w:t>, [</w:t>
      </w:r>
      <w:proofErr w:type="spellStart"/>
      <w:r w:rsidRPr="008D78EB">
        <w:rPr>
          <w:rStyle w:val="Emphasis"/>
        </w:rPr>
        <w:t>column_number</w:t>
      </w:r>
      <w:proofErr w:type="spellEnd"/>
      <w:r w:rsidRPr="008D78EB">
        <w:rPr>
          <w:rStyle w:val="Emphasis"/>
        </w:rPr>
        <w:t>])</w:t>
      </w:r>
    </w:p>
    <w:p w:rsidR="00A9034D" w:rsidRPr="008D78EB" w:rsidRDefault="00F16F78" w:rsidP="00F16F78">
      <w:pPr>
        <w:pStyle w:val="BodyTextCont"/>
      </w:pPr>
      <w:r w:rsidRPr="008D78EB">
        <w:lastRenderedPageBreak/>
        <w:t>=INDEX(F4:J13,MATCH(C6,F4:F13,0),</w:t>
      </w:r>
      <w:r w:rsidR="003823E5" w:rsidRPr="008D78EB">
        <w:t>MATCH</w:t>
      </w:r>
      <w:r w:rsidRPr="008D78EB">
        <w:t>(D6,F4:J4,0))</w:t>
      </w:r>
      <w:r w:rsidR="002B4F76" w:rsidRPr="008D78EB">
        <w:t xml:space="preserve"> </w:t>
      </w:r>
    </w:p>
    <w:bookmarkEnd w:id="5"/>
    <w:p w:rsidR="009C0C90" w:rsidRPr="008D78EB" w:rsidRDefault="009C0C90" w:rsidP="00454859">
      <w:pPr>
        <w:pStyle w:val="Heading3"/>
        <w:rPr>
          <w:lang w:val="en-US" w:eastAsia="en-GB"/>
        </w:rPr>
      </w:pPr>
      <w:r w:rsidRPr="008D78EB">
        <w:rPr>
          <w:lang w:val="en-US" w:eastAsia="en-GB"/>
        </w:rPr>
        <w:t>OFFSET()</w:t>
      </w:r>
    </w:p>
    <w:p w:rsidR="009C0C90" w:rsidRPr="008D78EB" w:rsidRDefault="009C0C90" w:rsidP="009C0C90">
      <w:pPr>
        <w:pStyle w:val="BodyTextCont"/>
        <w:rPr>
          <w:lang w:eastAsia="en-GB"/>
        </w:rPr>
      </w:pPr>
      <w:bookmarkStart w:id="6" w:name="off"/>
      <w:r w:rsidRPr="008D78EB">
        <w:rPr>
          <w:rStyle w:val="Emphasis"/>
        </w:rPr>
        <w:t>=OFFSET(</w:t>
      </w:r>
      <w:proofErr w:type="spellStart"/>
      <w:r w:rsidRPr="008D78EB">
        <w:rPr>
          <w:rStyle w:val="Emphasis"/>
        </w:rPr>
        <w:t>starting</w:t>
      </w:r>
      <w:r w:rsidR="00B150EE" w:rsidRPr="008D78EB">
        <w:rPr>
          <w:rStyle w:val="Emphasis"/>
        </w:rPr>
        <w:t>_</w:t>
      </w:r>
      <w:r w:rsidRPr="008D78EB">
        <w:rPr>
          <w:rStyle w:val="Emphasis"/>
        </w:rPr>
        <w:t>point</w:t>
      </w:r>
      <w:proofErr w:type="spellEnd"/>
      <w:r w:rsidRPr="008D78EB">
        <w:rPr>
          <w:rStyle w:val="Emphasis"/>
        </w:rPr>
        <w:t>, rows to move, columns to move, height, width</w:t>
      </w:r>
      <w:r w:rsidRPr="008D78EB">
        <w:rPr>
          <w:lang w:eastAsia="en-GB"/>
        </w:rPr>
        <w:t>)</w:t>
      </w:r>
    </w:p>
    <w:p w:rsidR="006962BF" w:rsidRPr="00E8132B" w:rsidRDefault="006962BF" w:rsidP="006962BF">
      <w:pPr>
        <w:pStyle w:val="BodyTextCont"/>
        <w:rPr>
          <w:lang w:val="it-IT" w:eastAsia="en-GB"/>
        </w:rPr>
      </w:pPr>
      <w:r w:rsidRPr="00E8132B">
        <w:rPr>
          <w:rStyle w:val="Emphasis"/>
          <w:lang w:val="it-IT"/>
        </w:rPr>
        <w:t>=OFFSET(E6:I14,C5,C6,C8,C9)</w:t>
      </w:r>
    </w:p>
    <w:p w:rsidR="006962BF" w:rsidRPr="00E8132B" w:rsidRDefault="006962BF" w:rsidP="006962BF">
      <w:pPr>
        <w:pStyle w:val="BodyTextCont"/>
        <w:rPr>
          <w:rStyle w:val="Emphasis"/>
          <w:lang w:val="it-IT"/>
        </w:rPr>
      </w:pPr>
      <w:r w:rsidRPr="00E8132B">
        <w:rPr>
          <w:rStyle w:val="Emphasis"/>
          <w:lang w:val="it-IT"/>
        </w:rPr>
        <w:t>=</w:t>
      </w:r>
      <w:r w:rsidRPr="00E8132B">
        <w:rPr>
          <w:rStyle w:val="Strong"/>
          <w:lang w:val="it-IT"/>
        </w:rPr>
        <w:t>OFFSET(E6:I14</w:t>
      </w:r>
      <w:r w:rsidRPr="00E8132B">
        <w:rPr>
          <w:rStyle w:val="Emphasis"/>
          <w:lang w:val="it-IT"/>
        </w:rPr>
        <w:t>,C5,C6,C8,C9)</w:t>
      </w:r>
    </w:p>
    <w:p w:rsidR="006962BF" w:rsidRPr="00E8132B" w:rsidRDefault="006962BF" w:rsidP="006962BF">
      <w:pPr>
        <w:pStyle w:val="BodyTextCont"/>
        <w:rPr>
          <w:rStyle w:val="Emphasis"/>
          <w:lang w:val="it-IT"/>
        </w:rPr>
      </w:pPr>
      <w:r w:rsidRPr="00E8132B">
        <w:rPr>
          <w:rStyle w:val="Emphasis"/>
          <w:lang w:val="it-IT"/>
        </w:rPr>
        <w:t>=OFFSET(</w:t>
      </w:r>
      <w:r w:rsidRPr="00E8132B">
        <w:rPr>
          <w:rStyle w:val="Strong"/>
          <w:lang w:val="it-IT"/>
        </w:rPr>
        <w:t>E6</w:t>
      </w:r>
      <w:r w:rsidRPr="00E8132B">
        <w:rPr>
          <w:rStyle w:val="Emphasis"/>
          <w:lang w:val="it-IT"/>
        </w:rPr>
        <w:t>:I14,</w:t>
      </w:r>
      <w:r w:rsidRPr="00E8132B">
        <w:rPr>
          <w:rStyle w:val="Strong"/>
          <w:lang w:val="it-IT"/>
        </w:rPr>
        <w:t>C5</w:t>
      </w:r>
      <w:r w:rsidRPr="00E8132B">
        <w:rPr>
          <w:rStyle w:val="Emphasis"/>
          <w:lang w:val="it-IT"/>
        </w:rPr>
        <w:t>,C6,C8,C9)</w:t>
      </w:r>
    </w:p>
    <w:p w:rsidR="006962BF" w:rsidRPr="00E8132B" w:rsidRDefault="006962BF" w:rsidP="006962BF">
      <w:pPr>
        <w:pStyle w:val="BodyTextCont"/>
        <w:rPr>
          <w:rStyle w:val="Emphasis"/>
          <w:lang w:val="it-IT"/>
        </w:rPr>
      </w:pPr>
      <w:r w:rsidRPr="00E8132B">
        <w:rPr>
          <w:rStyle w:val="Emphasis"/>
          <w:lang w:val="it-IT"/>
        </w:rPr>
        <w:t>=OFFSET(</w:t>
      </w:r>
      <w:r w:rsidRPr="00E8132B">
        <w:rPr>
          <w:rStyle w:val="Strong"/>
          <w:lang w:val="it-IT"/>
        </w:rPr>
        <w:t>E6</w:t>
      </w:r>
      <w:r w:rsidRPr="00E8132B">
        <w:rPr>
          <w:rStyle w:val="Emphasis"/>
          <w:lang w:val="it-IT"/>
        </w:rPr>
        <w:t>:I14,C5</w:t>
      </w:r>
      <w:r w:rsidRPr="00E8132B">
        <w:rPr>
          <w:rStyle w:val="Strong"/>
          <w:lang w:val="it-IT"/>
        </w:rPr>
        <w:t>,C6</w:t>
      </w:r>
      <w:r w:rsidRPr="00E8132B">
        <w:rPr>
          <w:rStyle w:val="Emphasis"/>
          <w:lang w:val="it-IT"/>
        </w:rPr>
        <w:t>,C8,C9)</w:t>
      </w:r>
    </w:p>
    <w:p w:rsidR="0028108B" w:rsidRPr="00E8132B" w:rsidRDefault="0028108B" w:rsidP="0028108B">
      <w:pPr>
        <w:pStyle w:val="BodyTextCont"/>
        <w:rPr>
          <w:rStyle w:val="Emphasis"/>
          <w:lang w:val="it-IT"/>
        </w:rPr>
      </w:pPr>
      <w:r w:rsidRPr="00E8132B">
        <w:rPr>
          <w:rStyle w:val="Emphasis"/>
          <w:lang w:val="it-IT"/>
        </w:rPr>
        <w:t>=OFFSET(E6:I14,C5,C6,</w:t>
      </w:r>
      <w:r w:rsidRPr="00E8132B">
        <w:rPr>
          <w:rStyle w:val="Strong"/>
          <w:lang w:val="it-IT"/>
        </w:rPr>
        <w:t>C8,C9</w:t>
      </w:r>
      <w:r w:rsidRPr="00E8132B">
        <w:rPr>
          <w:rStyle w:val="Emphasis"/>
          <w:lang w:val="it-IT"/>
        </w:rPr>
        <w:t>)</w:t>
      </w:r>
    </w:p>
    <w:p w:rsidR="00E03674" w:rsidRPr="008D78EB" w:rsidRDefault="00E03674" w:rsidP="00454859">
      <w:pPr>
        <w:pStyle w:val="Heading3"/>
        <w:rPr>
          <w:lang w:val="en-US" w:eastAsia="en-GB"/>
        </w:rPr>
      </w:pPr>
      <w:bookmarkStart w:id="7" w:name="choose"/>
      <w:bookmarkEnd w:id="6"/>
      <w:r w:rsidRPr="008D78EB">
        <w:rPr>
          <w:lang w:val="en-US" w:eastAsia="en-GB"/>
        </w:rPr>
        <w:t>CHOOSE()</w:t>
      </w:r>
    </w:p>
    <w:p w:rsidR="00E03674" w:rsidRPr="008D78EB" w:rsidRDefault="00E03674" w:rsidP="00E03674">
      <w:pPr>
        <w:pStyle w:val="BodyTextCont"/>
        <w:rPr>
          <w:rStyle w:val="Emphasis"/>
        </w:rPr>
      </w:pPr>
      <w:r w:rsidRPr="008D78EB">
        <w:rPr>
          <w:lang w:eastAsia="en-GB"/>
        </w:rPr>
        <w:t>T</w:t>
      </w:r>
      <w:r w:rsidRPr="008D78EB">
        <w:rPr>
          <w:rStyle w:val="Emphasis"/>
        </w:rPr>
        <w:t>=CHOOSE(</w:t>
      </w:r>
      <w:proofErr w:type="spellStart"/>
      <w:r w:rsidRPr="008D78EB">
        <w:rPr>
          <w:rStyle w:val="Emphasis"/>
        </w:rPr>
        <w:t>index_num</w:t>
      </w:r>
      <w:proofErr w:type="spellEnd"/>
      <w:r w:rsidRPr="008D78EB">
        <w:rPr>
          <w:rStyle w:val="Emphasis"/>
        </w:rPr>
        <w:t>, value1, value2, value3</w:t>
      </w:r>
      <w:r w:rsidR="00145130" w:rsidRPr="008D78EB">
        <w:rPr>
          <w:rStyle w:val="Emphasis"/>
        </w:rPr>
        <w:t xml:space="preserve"> . . . </w:t>
      </w:r>
      <w:r w:rsidRPr="008D78EB">
        <w:rPr>
          <w:rStyle w:val="Emphasis"/>
        </w:rPr>
        <w:t>up to 254 values)</w:t>
      </w:r>
    </w:p>
    <w:p w:rsidR="00356820" w:rsidRPr="008D78EB" w:rsidRDefault="00356820" w:rsidP="00356820">
      <w:pPr>
        <w:pStyle w:val="BodyTextCont"/>
        <w:rPr>
          <w:rStyle w:val="Emphasis"/>
        </w:rPr>
      </w:pPr>
      <w:r w:rsidRPr="008D78EB">
        <w:rPr>
          <w:rStyle w:val="Emphasis"/>
        </w:rPr>
        <w:t>=</w:t>
      </w:r>
      <w:r w:rsidRPr="008D78EB">
        <w:rPr>
          <w:rStyle w:val="Strong"/>
        </w:rPr>
        <w:t>CHOOSE(</w:t>
      </w:r>
      <w:r w:rsidR="00813A7E" w:rsidRPr="008D78EB">
        <w:rPr>
          <w:rStyle w:val="Strong"/>
        </w:rPr>
        <w:t>D4</w:t>
      </w:r>
      <w:r w:rsidRPr="008D78EB">
        <w:rPr>
          <w:rStyle w:val="Emphasis"/>
        </w:rPr>
        <w:t>,</w:t>
      </w:r>
      <w:r w:rsidR="00813A7E" w:rsidRPr="008D78EB">
        <w:rPr>
          <w:rStyle w:val="Emphasis"/>
        </w:rPr>
        <w:t>D8:I8:D9:I9:D10:I10</w:t>
      </w:r>
      <w:r w:rsidRPr="008D78EB">
        <w:rPr>
          <w:rStyle w:val="Emphasis"/>
        </w:rPr>
        <w:t>).</w:t>
      </w:r>
    </w:p>
    <w:p w:rsidR="00356820" w:rsidRPr="008D78EB" w:rsidRDefault="00356820" w:rsidP="00356820">
      <w:pPr>
        <w:pStyle w:val="BodyTextCont"/>
        <w:rPr>
          <w:rStyle w:val="Emphasis"/>
        </w:rPr>
      </w:pPr>
      <w:r w:rsidRPr="008D78EB">
        <w:rPr>
          <w:rStyle w:val="Emphasis"/>
        </w:rPr>
        <w:t>=CHOOSE(C6,D9:</w:t>
      </w:r>
      <w:r w:rsidRPr="008D78EB">
        <w:rPr>
          <w:rStyle w:val="Strong"/>
        </w:rPr>
        <w:t>K9,D10:K10,D1:K11</w:t>
      </w:r>
      <w:r w:rsidRPr="008D78EB">
        <w:rPr>
          <w:rStyle w:val="Emphasis"/>
        </w:rPr>
        <w:t>)</w:t>
      </w:r>
    </w:p>
    <w:p w:rsidR="00DF5D87" w:rsidRPr="008D78EB" w:rsidRDefault="00DF5D87" w:rsidP="00454859">
      <w:pPr>
        <w:pStyle w:val="Heading3"/>
        <w:rPr>
          <w:lang w:val="en-US"/>
        </w:rPr>
      </w:pPr>
      <w:bookmarkStart w:id="8" w:name="net"/>
      <w:bookmarkEnd w:id="7"/>
      <w:r w:rsidRPr="008D78EB">
        <w:rPr>
          <w:lang w:val="en-US"/>
        </w:rPr>
        <w:t>NETWORKDAYS.INTL()</w:t>
      </w:r>
    </w:p>
    <w:p w:rsidR="00DF5D87" w:rsidRPr="008D78EB" w:rsidRDefault="00DF5D87" w:rsidP="00DF5D87">
      <w:pPr>
        <w:pStyle w:val="BodyTextCont"/>
        <w:rPr>
          <w:rStyle w:val="Emphasis"/>
        </w:rPr>
      </w:pPr>
      <w:r w:rsidRPr="008D78EB">
        <w:rPr>
          <w:rStyle w:val="Emphasis"/>
        </w:rPr>
        <w:t xml:space="preserve">= </w:t>
      </w:r>
      <w:r w:rsidR="00694E66" w:rsidRPr="008D78EB">
        <w:rPr>
          <w:rStyle w:val="Emphasis"/>
        </w:rPr>
        <w:t>NETWORKDAYS.INTL</w:t>
      </w:r>
      <w:r w:rsidRPr="008D78EB">
        <w:rPr>
          <w:rStyle w:val="Emphasis"/>
        </w:rPr>
        <w:t>(</w:t>
      </w:r>
      <w:proofErr w:type="spellStart"/>
      <w:r w:rsidRPr="008D78EB">
        <w:rPr>
          <w:rStyle w:val="Emphasis"/>
        </w:rPr>
        <w:t>Start_date</w:t>
      </w:r>
      <w:proofErr w:type="spellEnd"/>
      <w:r w:rsidRPr="008D78EB">
        <w:rPr>
          <w:rStyle w:val="Emphasis"/>
        </w:rPr>
        <w:t xml:space="preserve">, </w:t>
      </w:r>
      <w:proofErr w:type="spellStart"/>
      <w:r w:rsidRPr="008D78EB">
        <w:rPr>
          <w:rStyle w:val="Emphasis"/>
        </w:rPr>
        <w:t>End_date</w:t>
      </w:r>
      <w:proofErr w:type="spellEnd"/>
      <w:r w:rsidRPr="008D78EB">
        <w:rPr>
          <w:rStyle w:val="Emphasis"/>
        </w:rPr>
        <w:t xml:space="preserve">, Weekend, Holidays) </w:t>
      </w:r>
    </w:p>
    <w:p w:rsidR="00911C85" w:rsidRPr="008D78EB" w:rsidRDefault="00F80BFA" w:rsidP="00911C85">
      <w:pPr>
        <w:pStyle w:val="BodyTextCont"/>
        <w:rPr>
          <w:rStyle w:val="Emphasis"/>
        </w:rPr>
      </w:pPr>
      <w:bookmarkStart w:id="9" w:name="datedif"/>
      <w:bookmarkEnd w:id="8"/>
      <w:r w:rsidRPr="008D78EB">
        <w:rPr>
          <w:rStyle w:val="Emphasis"/>
        </w:rPr>
        <w:t>=</w:t>
      </w:r>
      <w:r w:rsidR="00B97F6E" w:rsidRPr="008D78EB">
        <w:rPr>
          <w:rStyle w:val="Emphasis"/>
        </w:rPr>
        <w:t>DATEDIF(</w:t>
      </w:r>
      <w:proofErr w:type="spellStart"/>
      <w:r w:rsidR="00B97F6E" w:rsidRPr="008D78EB">
        <w:rPr>
          <w:rStyle w:val="Emphasis"/>
        </w:rPr>
        <w:t>start_date,end_date</w:t>
      </w:r>
      <w:proofErr w:type="spellEnd"/>
      <w:r w:rsidR="00B97F6E" w:rsidRPr="008D78EB">
        <w:rPr>
          <w:rStyle w:val="Emphasis"/>
        </w:rPr>
        <w:t>,</w:t>
      </w:r>
      <w:r w:rsidR="003B2BC6" w:rsidRPr="008D78EB">
        <w:rPr>
          <w:rStyle w:val="Emphasis"/>
        </w:rPr>
        <w:t xml:space="preserve"> </w:t>
      </w:r>
      <w:r w:rsidR="00B97F6E" w:rsidRPr="008D78EB">
        <w:rPr>
          <w:rStyle w:val="Emphasis"/>
        </w:rPr>
        <w:t>"i</w:t>
      </w:r>
      <w:r w:rsidR="00F126ED" w:rsidRPr="008D78EB">
        <w:rPr>
          <w:rStyle w:val="Emphasis"/>
        </w:rPr>
        <w:t>n</w:t>
      </w:r>
      <w:r w:rsidR="00B97F6E" w:rsidRPr="008D78EB">
        <w:rPr>
          <w:rStyle w:val="Emphasis"/>
        </w:rPr>
        <w:t>terval")</w:t>
      </w:r>
    </w:p>
    <w:p w:rsidR="00B56B8D" w:rsidRPr="008D78EB" w:rsidRDefault="00B56B8D" w:rsidP="00454859">
      <w:pPr>
        <w:pStyle w:val="Heading3"/>
        <w:rPr>
          <w:lang w:val="en-US"/>
        </w:rPr>
      </w:pPr>
      <w:bookmarkStart w:id="10" w:name="work"/>
      <w:bookmarkEnd w:id="9"/>
      <w:r w:rsidRPr="008D78EB">
        <w:rPr>
          <w:lang w:val="en-US"/>
        </w:rPr>
        <w:t xml:space="preserve">WORKDAY() </w:t>
      </w:r>
    </w:p>
    <w:p w:rsidR="00B56B8D" w:rsidRPr="008D78EB" w:rsidRDefault="00B56B8D" w:rsidP="00B56B8D">
      <w:pPr>
        <w:pStyle w:val="BodyTextCont"/>
        <w:rPr>
          <w:rStyle w:val="Emphasis"/>
        </w:rPr>
      </w:pPr>
      <w:r w:rsidRPr="008D78EB">
        <w:rPr>
          <w:rStyle w:val="Emphasis"/>
        </w:rPr>
        <w:t>=WORKDAY(</w:t>
      </w:r>
      <w:proofErr w:type="spellStart"/>
      <w:r w:rsidR="008367B4" w:rsidRPr="008D78EB">
        <w:rPr>
          <w:rStyle w:val="Emphasis"/>
        </w:rPr>
        <w:t>Start_date</w:t>
      </w:r>
      <w:proofErr w:type="spellEnd"/>
      <w:r w:rsidR="008367B4" w:rsidRPr="008D78EB">
        <w:rPr>
          <w:rStyle w:val="Emphasis"/>
        </w:rPr>
        <w:t xml:space="preserve">, Days, </w:t>
      </w:r>
      <w:r w:rsidRPr="008D78EB">
        <w:rPr>
          <w:rStyle w:val="Emphasis"/>
        </w:rPr>
        <w:t xml:space="preserve">Holidays) </w:t>
      </w:r>
    </w:p>
    <w:p w:rsidR="004C11CD" w:rsidRPr="008D78EB" w:rsidRDefault="007E7936" w:rsidP="004C11CD">
      <w:r w:rsidRPr="008D78EB">
        <w:rPr>
          <w:rStyle w:val="Strong"/>
        </w:rPr>
        <w:t>=WORKDAY(B5,E5,C5:D5)</w:t>
      </w:r>
    </w:p>
    <w:p w:rsidR="004C11CD" w:rsidRPr="008D78EB" w:rsidRDefault="004C11CD" w:rsidP="004C11CD">
      <w:pPr>
        <w:pStyle w:val="BodyTextCont"/>
        <w:rPr>
          <w:rStyle w:val="Emphasis"/>
        </w:rPr>
      </w:pPr>
      <w:r w:rsidRPr="008D78EB">
        <w:rPr>
          <w:rStyle w:val="Emphasis"/>
        </w:rPr>
        <w:t>=WORKDAY(B4,</w:t>
      </w:r>
      <w:r w:rsidRPr="008D78EB">
        <w:rPr>
          <w:rStyle w:val="Strong"/>
        </w:rPr>
        <w:t>E</w:t>
      </w:r>
      <w:r w:rsidR="002141A4" w:rsidRPr="008D78EB">
        <w:rPr>
          <w:rStyle w:val="Strong"/>
        </w:rPr>
        <w:t>5</w:t>
      </w:r>
      <w:r w:rsidRPr="008D78EB">
        <w:rPr>
          <w:rStyle w:val="Emphasis"/>
        </w:rPr>
        <w:t>,C</w:t>
      </w:r>
      <w:r w:rsidR="002141A4" w:rsidRPr="008D78EB">
        <w:rPr>
          <w:rStyle w:val="Emphasis"/>
        </w:rPr>
        <w:t>5</w:t>
      </w:r>
      <w:r w:rsidRPr="008D78EB">
        <w:rPr>
          <w:rStyle w:val="Emphasis"/>
        </w:rPr>
        <w:t>:D</w:t>
      </w:r>
      <w:r w:rsidR="002141A4" w:rsidRPr="008D78EB">
        <w:rPr>
          <w:rStyle w:val="Emphasis"/>
        </w:rPr>
        <w:t>5</w:t>
      </w:r>
      <w:r w:rsidRPr="008D78EB">
        <w:rPr>
          <w:rStyle w:val="Emphasis"/>
        </w:rPr>
        <w:t>)</w:t>
      </w:r>
    </w:p>
    <w:p w:rsidR="004C11CD" w:rsidRPr="008D78EB" w:rsidRDefault="004C11CD" w:rsidP="004C11CD">
      <w:pPr>
        <w:pStyle w:val="BodyTextCont"/>
        <w:rPr>
          <w:rStyle w:val="Emphasis"/>
        </w:rPr>
      </w:pPr>
      <w:r w:rsidRPr="008D78EB">
        <w:rPr>
          <w:rStyle w:val="Emphasis"/>
        </w:rPr>
        <w:t>=WORKDAY(B</w:t>
      </w:r>
      <w:r w:rsidR="002141A4" w:rsidRPr="008D78EB">
        <w:rPr>
          <w:rStyle w:val="Emphasis"/>
        </w:rPr>
        <w:t>5</w:t>
      </w:r>
      <w:r w:rsidRPr="008D78EB">
        <w:rPr>
          <w:rStyle w:val="Emphasis"/>
        </w:rPr>
        <w:t>,E</w:t>
      </w:r>
      <w:r w:rsidR="002141A4" w:rsidRPr="008D78EB">
        <w:rPr>
          <w:rStyle w:val="Emphasis"/>
        </w:rPr>
        <w:t>5</w:t>
      </w:r>
      <w:r w:rsidRPr="008D78EB">
        <w:rPr>
          <w:rStyle w:val="Strong"/>
        </w:rPr>
        <w:t>,C</w:t>
      </w:r>
      <w:r w:rsidR="002141A4" w:rsidRPr="008D78EB">
        <w:rPr>
          <w:rStyle w:val="Strong"/>
        </w:rPr>
        <w:t>5</w:t>
      </w:r>
      <w:r w:rsidRPr="008D78EB">
        <w:rPr>
          <w:rStyle w:val="Strong"/>
        </w:rPr>
        <w:t>:D</w:t>
      </w:r>
      <w:r w:rsidR="002141A4" w:rsidRPr="008D78EB">
        <w:rPr>
          <w:rStyle w:val="Strong"/>
        </w:rPr>
        <w:t>5</w:t>
      </w:r>
      <w:r w:rsidRPr="008D78EB">
        <w:rPr>
          <w:rStyle w:val="Emphasis"/>
        </w:rPr>
        <w:t>)</w:t>
      </w:r>
    </w:p>
    <w:bookmarkEnd w:id="10"/>
    <w:p w:rsidR="003905EB" w:rsidRPr="008D78EB" w:rsidRDefault="00454859" w:rsidP="00454859">
      <w:pPr>
        <w:pStyle w:val="Heading3"/>
        <w:rPr>
          <w:lang w:val="en-US"/>
        </w:rPr>
      </w:pPr>
      <w:r w:rsidRPr="008D78EB">
        <w:rPr>
          <w:lang w:val="en-US"/>
        </w:rPr>
        <w:t>EOMONTH()</w:t>
      </w:r>
    </w:p>
    <w:p w:rsidR="003905EB" w:rsidRPr="008D78EB" w:rsidRDefault="003905EB" w:rsidP="003905EB">
      <w:pPr>
        <w:pStyle w:val="BodyTextCont"/>
        <w:rPr>
          <w:rStyle w:val="Emphasis"/>
        </w:rPr>
      </w:pPr>
      <w:bookmarkStart w:id="11" w:name="EO"/>
      <w:r w:rsidRPr="008D78EB">
        <w:rPr>
          <w:rStyle w:val="Emphasis"/>
        </w:rPr>
        <w:t>= EOMONTH(</w:t>
      </w:r>
      <w:proofErr w:type="spellStart"/>
      <w:r w:rsidR="008367B4" w:rsidRPr="008D78EB">
        <w:rPr>
          <w:rStyle w:val="Emphasis"/>
        </w:rPr>
        <w:t>Start_date</w:t>
      </w:r>
      <w:proofErr w:type="spellEnd"/>
      <w:r w:rsidR="008367B4" w:rsidRPr="008D78EB">
        <w:rPr>
          <w:rStyle w:val="Emphasis"/>
        </w:rPr>
        <w:t xml:space="preserve">, </w:t>
      </w:r>
      <w:r w:rsidRPr="008D78EB">
        <w:rPr>
          <w:rStyle w:val="Emphasis"/>
        </w:rPr>
        <w:t>Months)</w:t>
      </w:r>
    </w:p>
    <w:p w:rsidR="0016257A" w:rsidRPr="008D78EB" w:rsidRDefault="00454859" w:rsidP="00454859">
      <w:pPr>
        <w:pStyle w:val="Heading3"/>
        <w:rPr>
          <w:lang w:val="en-US"/>
        </w:rPr>
      </w:pPr>
      <w:bookmarkStart w:id="12" w:name="days"/>
      <w:bookmarkEnd w:id="11"/>
      <w:r w:rsidRPr="008D78EB">
        <w:rPr>
          <w:lang w:val="en-US"/>
        </w:rPr>
        <w:lastRenderedPageBreak/>
        <w:t>DAYS360</w:t>
      </w:r>
      <w:r w:rsidR="003204F3" w:rsidRPr="008D78EB">
        <w:rPr>
          <w:lang w:val="en-US"/>
        </w:rPr>
        <w:t>()</w:t>
      </w:r>
    </w:p>
    <w:p w:rsidR="0016257A" w:rsidRPr="008D78EB" w:rsidRDefault="0016257A" w:rsidP="0016257A">
      <w:pPr>
        <w:pStyle w:val="BodyTextCont"/>
        <w:rPr>
          <w:rStyle w:val="Emphasis"/>
        </w:rPr>
      </w:pPr>
      <w:r w:rsidRPr="008D78EB">
        <w:rPr>
          <w:rStyle w:val="Emphasis"/>
        </w:rPr>
        <w:t>= DAYS360(</w:t>
      </w:r>
      <w:proofErr w:type="spellStart"/>
      <w:r w:rsidR="008367B4" w:rsidRPr="008D78EB">
        <w:rPr>
          <w:rStyle w:val="Emphasis"/>
        </w:rPr>
        <w:t>Start_date</w:t>
      </w:r>
      <w:proofErr w:type="spellEnd"/>
      <w:r w:rsidR="008367B4" w:rsidRPr="008D78EB">
        <w:rPr>
          <w:rStyle w:val="Emphasis"/>
        </w:rPr>
        <w:t xml:space="preserve">, </w:t>
      </w:r>
      <w:proofErr w:type="spellStart"/>
      <w:r w:rsidR="008367B4" w:rsidRPr="008D78EB">
        <w:rPr>
          <w:rStyle w:val="Emphasis"/>
        </w:rPr>
        <w:t>End_date</w:t>
      </w:r>
      <w:proofErr w:type="spellEnd"/>
      <w:r w:rsidR="008367B4" w:rsidRPr="008D78EB">
        <w:rPr>
          <w:rStyle w:val="Emphasis"/>
        </w:rPr>
        <w:t xml:space="preserve">, </w:t>
      </w:r>
      <w:r w:rsidRPr="008D78EB">
        <w:rPr>
          <w:rStyle w:val="Emphasis"/>
        </w:rPr>
        <w:t xml:space="preserve">Method ) </w:t>
      </w:r>
    </w:p>
    <w:p w:rsidR="00CA7CB4" w:rsidRPr="008D78EB" w:rsidRDefault="00CA7CB4" w:rsidP="00CA7CB4">
      <w:pPr>
        <w:pStyle w:val="BodyTextCont"/>
        <w:rPr>
          <w:rStyle w:val="Emphasis"/>
        </w:rPr>
      </w:pPr>
      <w:bookmarkStart w:id="13" w:name="datefunction"/>
      <w:bookmarkEnd w:id="12"/>
      <w:r w:rsidRPr="008D78EB">
        <w:rPr>
          <w:rStyle w:val="Emphasis"/>
        </w:rPr>
        <w:t>= DATE(</w:t>
      </w:r>
      <w:proofErr w:type="spellStart"/>
      <w:r w:rsidRPr="008D78EB">
        <w:rPr>
          <w:rStyle w:val="Emphasis"/>
        </w:rPr>
        <w:t>Year,Month,Day</w:t>
      </w:r>
      <w:proofErr w:type="spellEnd"/>
      <w:r w:rsidRPr="008D78EB">
        <w:rPr>
          <w:rStyle w:val="Emphasis"/>
        </w:rPr>
        <w:t xml:space="preserve">) </w:t>
      </w:r>
    </w:p>
    <w:bookmarkEnd w:id="13"/>
    <w:p w:rsidR="007B2805" w:rsidRPr="00E8132B" w:rsidRDefault="00454859" w:rsidP="00E8132B">
      <w:pPr>
        <w:pStyle w:val="Heading3"/>
        <w:rPr>
          <w:lang w:val="en-US"/>
        </w:rPr>
      </w:pPr>
      <w:r w:rsidRPr="008D78EB">
        <w:rPr>
          <w:lang w:val="en-US"/>
        </w:rPr>
        <w:t>MOD()</w:t>
      </w:r>
      <w:bookmarkStart w:id="14" w:name="mod"/>
      <w:r w:rsidR="007B2805" w:rsidRPr="008D78EB">
        <w:t xml:space="preserve"> </w:t>
      </w:r>
    </w:p>
    <w:p w:rsidR="0053721D" w:rsidRPr="00E8132B" w:rsidRDefault="007B2805" w:rsidP="00E8132B">
      <w:pPr>
        <w:pStyle w:val="BodyTextCont"/>
        <w:rPr>
          <w:i/>
          <w:iCs/>
        </w:rPr>
      </w:pPr>
      <w:r w:rsidRPr="008D78EB">
        <w:rPr>
          <w:rStyle w:val="Emphasis"/>
        </w:rPr>
        <w:t>= MOD(</w:t>
      </w:r>
      <w:r w:rsidR="008367B4" w:rsidRPr="008D78EB">
        <w:rPr>
          <w:rStyle w:val="Emphasis"/>
        </w:rPr>
        <w:t xml:space="preserve">Number, </w:t>
      </w:r>
      <w:r w:rsidRPr="008D78EB">
        <w:rPr>
          <w:rStyle w:val="Emphasis"/>
        </w:rPr>
        <w:t xml:space="preserve">Divisor) </w:t>
      </w:r>
    </w:p>
    <w:p w:rsidR="007B2805" w:rsidRPr="008D78EB" w:rsidRDefault="003204F3" w:rsidP="008D78EB">
      <w:pPr>
        <w:pStyle w:val="Heading3"/>
        <w:rPr>
          <w:rStyle w:val="IntenseEmphasis"/>
          <w:b/>
          <w:bCs w:val="0"/>
          <w:i w:val="0"/>
          <w:iCs w:val="0"/>
          <w:sz w:val="22"/>
          <w:szCs w:val="22"/>
          <w:lang w:val="en-US"/>
        </w:rPr>
      </w:pPr>
      <w:bookmarkStart w:id="15" w:name="product"/>
      <w:bookmarkEnd w:id="14"/>
      <w:r w:rsidRPr="008D78EB">
        <w:rPr>
          <w:rStyle w:val="IntenseEmphasis"/>
          <w:b/>
          <w:bCs w:val="0"/>
          <w:i w:val="0"/>
          <w:iCs w:val="0"/>
          <w:lang w:val="en-US"/>
        </w:rPr>
        <w:t>PRODUCT()</w:t>
      </w:r>
    </w:p>
    <w:p w:rsidR="007B2805" w:rsidRPr="008D78EB" w:rsidRDefault="007B2805" w:rsidP="007B2805">
      <w:pPr>
        <w:pStyle w:val="BodyTextCont"/>
        <w:rPr>
          <w:rStyle w:val="Emphasis"/>
        </w:rPr>
      </w:pPr>
      <w:r w:rsidRPr="008D78EB">
        <w:rPr>
          <w:rStyle w:val="Emphasis"/>
        </w:rPr>
        <w:t>=PRODUCT(Number1,</w:t>
      </w:r>
      <w:r w:rsidR="008367B4" w:rsidRPr="008D78EB">
        <w:rPr>
          <w:rStyle w:val="Emphasis"/>
        </w:rPr>
        <w:t>Number2</w:t>
      </w:r>
      <w:r w:rsidR="0008208C" w:rsidRPr="008D78EB">
        <w:rPr>
          <w:rStyle w:val="Emphasis"/>
        </w:rPr>
        <w:t xml:space="preserve">, . . . </w:t>
      </w:r>
      <w:r w:rsidRPr="008D78EB">
        <w:rPr>
          <w:rStyle w:val="Emphasis"/>
        </w:rPr>
        <w:t>Number255</w:t>
      </w:r>
      <w:r w:rsidR="003B0B19" w:rsidRPr="008D78EB">
        <w:rPr>
          <w:rStyle w:val="Emphasis"/>
        </w:rPr>
        <w:t>)</w:t>
      </w:r>
    </w:p>
    <w:p w:rsidR="00C752EB" w:rsidRPr="008D78EB" w:rsidRDefault="00C752EB" w:rsidP="00C752EB">
      <w:pPr>
        <w:pStyle w:val="BodyTextCont"/>
        <w:rPr>
          <w:lang w:eastAsia="en-GB"/>
        </w:rPr>
      </w:pPr>
    </w:p>
    <w:bookmarkEnd w:id="15"/>
    <w:p w:rsidR="003204F3" w:rsidRPr="008D78EB" w:rsidRDefault="00454859" w:rsidP="00454859">
      <w:pPr>
        <w:pStyle w:val="Heading3"/>
        <w:rPr>
          <w:lang w:val="en-US"/>
        </w:rPr>
      </w:pPr>
      <w:r w:rsidRPr="008D78EB">
        <w:rPr>
          <w:lang w:val="en-US"/>
        </w:rPr>
        <w:t>SUM</w:t>
      </w:r>
      <w:r w:rsidR="003204F3" w:rsidRPr="008D78EB">
        <w:rPr>
          <w:lang w:val="en-US"/>
        </w:rPr>
        <w:t>()</w:t>
      </w:r>
    </w:p>
    <w:p w:rsidR="003204F3" w:rsidRPr="008D78EB" w:rsidRDefault="003204F3" w:rsidP="003204F3">
      <w:pPr>
        <w:pStyle w:val="BodyTextCont"/>
        <w:rPr>
          <w:rStyle w:val="Emphasis"/>
        </w:rPr>
      </w:pPr>
      <w:bookmarkStart w:id="16" w:name="sumfunction"/>
      <w:r w:rsidRPr="008D78EB">
        <w:rPr>
          <w:rStyle w:val="Emphasis"/>
        </w:rPr>
        <w:t>=SUM(Number1,</w:t>
      </w:r>
      <w:r w:rsidR="008367B4" w:rsidRPr="008D78EB">
        <w:rPr>
          <w:rStyle w:val="Emphasis"/>
        </w:rPr>
        <w:t>Number2</w:t>
      </w:r>
      <w:r w:rsidR="00F727DC" w:rsidRPr="008D78EB">
        <w:rPr>
          <w:rStyle w:val="Emphasis"/>
        </w:rPr>
        <w:t xml:space="preserve">, . . . </w:t>
      </w:r>
      <w:r w:rsidRPr="008D78EB">
        <w:rPr>
          <w:rStyle w:val="Emphasis"/>
        </w:rPr>
        <w:t xml:space="preserve">Number255 ) </w:t>
      </w:r>
    </w:p>
    <w:p w:rsidR="003204F3" w:rsidRPr="008D78EB" w:rsidRDefault="003204F3" w:rsidP="003204F3">
      <w:pPr>
        <w:pStyle w:val="BodyTextCont"/>
      </w:pPr>
      <w:r w:rsidRPr="008D78EB">
        <w:rPr>
          <w:noProof/>
        </w:rPr>
        <w:drawing>
          <wp:inline distT="0" distB="0" distL="0" distR="0" wp14:anchorId="1EFF5481" wp14:editId="44599974">
            <wp:extent cx="3010619" cy="182017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-2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76" cy="18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F3" w:rsidRPr="008D78EB" w:rsidRDefault="003204F3" w:rsidP="003204F3">
      <w:pPr>
        <w:pStyle w:val="FigureCaption"/>
        <w:rPr>
          <w:noProof w:val="0"/>
        </w:rPr>
      </w:pPr>
      <w:r w:rsidRPr="008D78EB">
        <w:rPr>
          <w:rStyle w:val="Strong"/>
          <w:noProof w:val="0"/>
        </w:rPr>
        <w:t>Figure 3</w:t>
      </w:r>
      <w:r w:rsidR="00984D3F" w:rsidRPr="008D78EB">
        <w:rPr>
          <w:rStyle w:val="Strong"/>
          <w:noProof w:val="0"/>
        </w:rPr>
        <w:t>-</w:t>
      </w:r>
      <w:r w:rsidRPr="008D78EB">
        <w:rPr>
          <w:rStyle w:val="Strong"/>
          <w:noProof w:val="0"/>
        </w:rPr>
        <w:t>2</w:t>
      </w:r>
      <w:r w:rsidR="00830379" w:rsidRPr="008D78EB">
        <w:rPr>
          <w:rStyle w:val="Strong"/>
          <w:noProof w:val="0"/>
        </w:rPr>
        <w:t>9</w:t>
      </w:r>
      <w:r w:rsidR="00F727DC" w:rsidRPr="008D78EB">
        <w:rPr>
          <w:rStyle w:val="Strong"/>
          <w:noProof w:val="0"/>
        </w:rPr>
        <w:t>.</w:t>
      </w:r>
      <w:r w:rsidRPr="008D78EB">
        <w:rPr>
          <w:noProof w:val="0"/>
          <w:lang w:eastAsia="en-GB"/>
        </w:rPr>
        <w:t xml:space="preserve"> </w:t>
      </w:r>
      <w:r w:rsidR="00F727DC" w:rsidRPr="008D78EB">
        <w:rPr>
          <w:noProof w:val="0"/>
        </w:rPr>
        <w:t xml:space="preserve">This figure shows </w:t>
      </w:r>
      <w:r w:rsidRPr="008D78EB">
        <w:rPr>
          <w:noProof w:val="0"/>
          <w:lang w:eastAsia="en-GB"/>
        </w:rPr>
        <w:t>the SUM() function</w:t>
      </w:r>
      <w:r w:rsidR="00F727DC" w:rsidRPr="008D78EB">
        <w:rPr>
          <w:noProof w:val="0"/>
        </w:rPr>
        <w:t xml:space="preserve"> in use. </w:t>
      </w:r>
    </w:p>
    <w:bookmarkEnd w:id="16"/>
    <w:p w:rsidR="00D14C69" w:rsidRPr="008D78EB" w:rsidRDefault="00D14C69" w:rsidP="00454859">
      <w:pPr>
        <w:pStyle w:val="Heading3"/>
        <w:rPr>
          <w:lang w:val="en-US"/>
        </w:rPr>
      </w:pPr>
      <w:r w:rsidRPr="008D78EB">
        <w:rPr>
          <w:lang w:val="en-US"/>
        </w:rPr>
        <w:t>AND()</w:t>
      </w:r>
      <w:r w:rsidR="001936D1">
        <w:rPr>
          <w:lang w:val="en-US"/>
        </w:rPr>
        <w:fldChar w:fldCharType="begin"/>
      </w:r>
      <w:r w:rsidR="001D22E5">
        <w:instrText xml:space="preserve"> XE "</w:instrText>
      </w:r>
      <w:r w:rsidR="001D22E5" w:rsidRPr="009F1799">
        <w:instrText>Logical functions:</w:instrText>
      </w:r>
      <w:r w:rsidR="001D22E5" w:rsidRPr="009F1799">
        <w:rPr>
          <w:lang w:val="en-US"/>
        </w:rPr>
        <w:instrText>AND()</w:instrText>
      </w:r>
      <w:r w:rsidR="001D22E5" w:rsidRPr="009F1799">
        <w:instrText xml:space="preserve"> funtion</w:instrText>
      </w:r>
      <w:r w:rsidR="001D22E5">
        <w:instrText xml:space="preserve">" \r "AND" </w:instrText>
      </w:r>
      <w:r w:rsidR="001936D1">
        <w:rPr>
          <w:lang w:val="en-US"/>
        </w:rPr>
        <w:fldChar w:fldCharType="end"/>
      </w:r>
      <w:r w:rsidR="001936D1">
        <w:rPr>
          <w:lang w:val="en-US"/>
        </w:rPr>
        <w:fldChar w:fldCharType="begin"/>
      </w:r>
      <w:r w:rsidR="001D22E5">
        <w:instrText xml:space="preserve"> XE "</w:instrText>
      </w:r>
      <w:r w:rsidR="001D22E5" w:rsidRPr="009F1799">
        <w:rPr>
          <w:lang w:val="en-US"/>
        </w:rPr>
        <w:instrText>AND()</w:instrText>
      </w:r>
      <w:r w:rsidR="001D22E5" w:rsidRPr="009F1799">
        <w:instrText xml:space="preserve"> funtion</w:instrText>
      </w:r>
      <w:r w:rsidR="001D22E5">
        <w:instrText xml:space="preserve">" \r "AND" </w:instrText>
      </w:r>
      <w:r w:rsidR="001936D1">
        <w:rPr>
          <w:lang w:val="en-US"/>
        </w:rPr>
        <w:fldChar w:fldCharType="end"/>
      </w:r>
      <w:r w:rsidRPr="008D78EB">
        <w:rPr>
          <w:lang w:val="en-US"/>
        </w:rPr>
        <w:t xml:space="preserve"> </w:t>
      </w:r>
    </w:p>
    <w:p w:rsidR="00820CF7" w:rsidRPr="008D78EB" w:rsidRDefault="00820CF7" w:rsidP="00820CF7">
      <w:pPr>
        <w:pStyle w:val="BodyTextCont"/>
        <w:rPr>
          <w:rStyle w:val="Emphasis"/>
        </w:rPr>
      </w:pPr>
      <w:bookmarkStart w:id="17" w:name="AND"/>
      <w:r w:rsidRPr="008D78EB">
        <w:rPr>
          <w:rStyle w:val="Emphasis"/>
        </w:rPr>
        <w:t>=AND(logical-</w:t>
      </w:r>
      <w:r w:rsidR="00DF4DBA" w:rsidRPr="008D78EB">
        <w:rPr>
          <w:rStyle w:val="Emphasis"/>
        </w:rPr>
        <w:t>statement.</w:t>
      </w:r>
      <w:r w:rsidRPr="008D78EB">
        <w:rPr>
          <w:rStyle w:val="Emphasis"/>
        </w:rPr>
        <w:t xml:space="preserve">) </w:t>
      </w:r>
    </w:p>
    <w:p w:rsidR="00F74DF1" w:rsidRPr="008D78EB" w:rsidRDefault="00F74DF1" w:rsidP="00F74DF1">
      <w:pPr>
        <w:pStyle w:val="BodyTextCont"/>
        <w:rPr>
          <w:rStyle w:val="Emphasis"/>
        </w:rPr>
      </w:pPr>
      <w:r w:rsidRPr="008D78EB">
        <w:rPr>
          <w:rStyle w:val="Emphasis"/>
        </w:rPr>
        <w:t>=IF(AND(F10&gt;C5,F10&lt;=D5),E5,IF(AND(F10&gt;=C6,F10&lt;=D6),E6,0))</w:t>
      </w:r>
    </w:p>
    <w:p w:rsidR="00F74DF1" w:rsidRPr="008D78EB" w:rsidRDefault="00F74DF1" w:rsidP="00F74DF1">
      <w:pPr>
        <w:pStyle w:val="BodyTextCont"/>
        <w:rPr>
          <w:rStyle w:val="Emphasis"/>
        </w:rPr>
      </w:pPr>
      <w:r w:rsidRPr="008D78EB">
        <w:rPr>
          <w:rStyle w:val="Strong"/>
        </w:rPr>
        <w:t>=IF(AND(F10&gt;C5,F10&lt;=D5),E5</w:t>
      </w:r>
      <w:r w:rsidRPr="008D78EB">
        <w:rPr>
          <w:rStyle w:val="Emphasis"/>
        </w:rPr>
        <w:t>,IF(AND(F10&gt;=C6,F10&lt;=D6),E6,0))</w:t>
      </w:r>
    </w:p>
    <w:p w:rsidR="00F74DF1" w:rsidRPr="008D78EB" w:rsidRDefault="00F74DF1" w:rsidP="00F74DF1">
      <w:pPr>
        <w:pStyle w:val="BodyTextCont"/>
        <w:rPr>
          <w:rStyle w:val="Emphasis"/>
        </w:rPr>
      </w:pPr>
      <w:r w:rsidRPr="008D78EB">
        <w:rPr>
          <w:rStyle w:val="Emphasis"/>
        </w:rPr>
        <w:t>=IF(AND(F10&gt;C5,F10&lt;=D5),E5,</w:t>
      </w:r>
      <w:r w:rsidRPr="008D78EB">
        <w:rPr>
          <w:rStyle w:val="Strong"/>
        </w:rPr>
        <w:t>IF(AND(F10&gt;=C6,F10&lt;=D6),E6</w:t>
      </w:r>
      <w:r w:rsidRPr="008D78EB">
        <w:rPr>
          <w:rStyle w:val="Emphasis"/>
        </w:rPr>
        <w:t>,0))</w:t>
      </w:r>
    </w:p>
    <w:p w:rsidR="00F74DF1" w:rsidRPr="008D78EB" w:rsidRDefault="00F74DF1" w:rsidP="00ED6059">
      <w:pPr>
        <w:pStyle w:val="BodyTextCont"/>
        <w:rPr>
          <w:rStyle w:val="Emphasis"/>
        </w:rPr>
      </w:pPr>
      <w:r w:rsidRPr="008D78EB">
        <w:rPr>
          <w:rStyle w:val="Emphasis"/>
        </w:rPr>
        <w:lastRenderedPageBreak/>
        <w:t>=IF(AND(F10&gt;C5,F10&lt;=D5),E5,IF(AND(F10&gt;=C6,F10&lt;=D6),E6,</w:t>
      </w:r>
      <w:r w:rsidRPr="008D78EB">
        <w:rPr>
          <w:rStyle w:val="Strong"/>
        </w:rPr>
        <w:t>0</w:t>
      </w:r>
      <w:r w:rsidRPr="008D78EB">
        <w:rPr>
          <w:rStyle w:val="Emphasis"/>
        </w:rPr>
        <w:t>))</w:t>
      </w:r>
    </w:p>
    <w:p w:rsidR="00AB5A23" w:rsidRPr="008D78EB" w:rsidRDefault="00AB5A23" w:rsidP="00AB5A23">
      <w:pPr>
        <w:pStyle w:val="Heading3"/>
        <w:rPr>
          <w:lang w:val="en-US"/>
        </w:rPr>
      </w:pPr>
      <w:bookmarkStart w:id="18" w:name="OR"/>
      <w:bookmarkEnd w:id="17"/>
      <w:r w:rsidRPr="008D78EB">
        <w:rPr>
          <w:lang w:val="en-US"/>
        </w:rPr>
        <w:t>OR</w:t>
      </w:r>
      <w:r w:rsidR="000A2FC0" w:rsidRPr="008D78EB">
        <w:rPr>
          <w:lang w:val="en-US"/>
        </w:rPr>
        <w:t>()</w:t>
      </w:r>
      <w:r w:rsidRPr="008D78EB">
        <w:rPr>
          <w:lang w:val="en-US"/>
        </w:rPr>
        <w:t xml:space="preserve"> </w:t>
      </w:r>
    </w:p>
    <w:p w:rsidR="00AB5A23" w:rsidRPr="008D78EB" w:rsidRDefault="00AB5A23" w:rsidP="00AB5A23">
      <w:pPr>
        <w:pStyle w:val="BodyTextCont"/>
        <w:rPr>
          <w:rStyle w:val="Emphasis"/>
        </w:rPr>
      </w:pPr>
      <w:r w:rsidRPr="008D78EB">
        <w:rPr>
          <w:rStyle w:val="Emphasis"/>
        </w:rPr>
        <w:t>= OR(</w:t>
      </w:r>
      <w:r w:rsidR="00527C91" w:rsidRPr="008D78EB">
        <w:rPr>
          <w:rStyle w:val="Emphasis"/>
        </w:rPr>
        <w:t xml:space="preserve">logical-1, </w:t>
      </w:r>
      <w:r w:rsidRPr="008D78EB">
        <w:rPr>
          <w:rStyle w:val="Emphasis"/>
        </w:rPr>
        <w:t>logical-2,</w:t>
      </w:r>
      <w:r w:rsidR="002C52DF" w:rsidRPr="008D78EB">
        <w:rPr>
          <w:rStyle w:val="Emphasis"/>
        </w:rPr>
        <w:t xml:space="preserve"> </w:t>
      </w:r>
      <w:r w:rsidR="006E53DA" w:rsidRPr="008D78EB">
        <w:rPr>
          <w:rStyle w:val="Emphasis"/>
        </w:rPr>
        <w:t xml:space="preserve">. . . </w:t>
      </w:r>
      <w:r w:rsidRPr="008D78EB">
        <w:rPr>
          <w:rStyle w:val="Emphasis"/>
        </w:rPr>
        <w:t xml:space="preserve">logical-255 ) </w:t>
      </w:r>
    </w:p>
    <w:bookmarkEnd w:id="18"/>
    <w:p w:rsidR="00C46FB6" w:rsidRPr="008D78EB" w:rsidRDefault="00C46FB6" w:rsidP="00C46FB6">
      <w:pPr>
        <w:pStyle w:val="Heading3"/>
        <w:rPr>
          <w:lang w:val="en-US"/>
        </w:rPr>
      </w:pPr>
      <w:r w:rsidRPr="008D78EB">
        <w:rPr>
          <w:lang w:val="en-US"/>
        </w:rPr>
        <w:t>ISERROR()</w:t>
      </w:r>
      <w:r w:rsidR="001936D1">
        <w:rPr>
          <w:lang w:val="en-US"/>
        </w:rPr>
        <w:fldChar w:fldCharType="begin"/>
      </w:r>
      <w:r w:rsidR="001D22E5">
        <w:instrText xml:space="preserve"> XE "</w:instrText>
      </w:r>
      <w:r w:rsidR="001D22E5" w:rsidRPr="00923541">
        <w:instrText>Logical functions:</w:instrText>
      </w:r>
      <w:r w:rsidR="001D22E5" w:rsidRPr="00923541">
        <w:rPr>
          <w:lang w:val="en-US"/>
        </w:rPr>
        <w:instrText>ISERROR()</w:instrText>
      </w:r>
      <w:r w:rsidR="001D22E5" w:rsidRPr="00923541">
        <w:instrText xml:space="preserve"> funtion</w:instrText>
      </w:r>
      <w:r w:rsidR="001D22E5">
        <w:instrText xml:space="preserve">" </w:instrText>
      </w:r>
      <w:r w:rsidR="001936D1">
        <w:rPr>
          <w:lang w:val="en-US"/>
        </w:rPr>
        <w:fldChar w:fldCharType="end"/>
      </w:r>
      <w:r w:rsidR="001936D1">
        <w:rPr>
          <w:lang w:val="en-US"/>
        </w:rPr>
        <w:fldChar w:fldCharType="begin"/>
      </w:r>
      <w:r w:rsidR="001D22E5">
        <w:instrText xml:space="preserve"> XE "</w:instrText>
      </w:r>
      <w:r w:rsidR="001D22E5" w:rsidRPr="00923541">
        <w:rPr>
          <w:lang w:val="en-US"/>
        </w:rPr>
        <w:instrText>ISERROR()</w:instrText>
      </w:r>
      <w:r w:rsidR="001D22E5" w:rsidRPr="00923541">
        <w:instrText xml:space="preserve"> funtion</w:instrText>
      </w:r>
      <w:r w:rsidR="001D22E5">
        <w:instrText xml:space="preserve">" </w:instrText>
      </w:r>
      <w:r w:rsidR="001936D1">
        <w:rPr>
          <w:lang w:val="en-US"/>
        </w:rPr>
        <w:fldChar w:fldCharType="end"/>
      </w:r>
    </w:p>
    <w:p w:rsidR="00C46FB6" w:rsidRPr="008D78EB" w:rsidRDefault="00C46FB6" w:rsidP="00C46FB6">
      <w:pPr>
        <w:pStyle w:val="BodyTextCont"/>
        <w:rPr>
          <w:rStyle w:val="Emphasis"/>
        </w:rPr>
      </w:pPr>
      <w:r w:rsidRPr="008D78EB">
        <w:rPr>
          <w:rStyle w:val="Emphasis"/>
        </w:rPr>
        <w:t>=ISERROR(value)</w:t>
      </w:r>
    </w:p>
    <w:p w:rsidR="00C46FB6" w:rsidRPr="008D78EB" w:rsidRDefault="00C46FB6" w:rsidP="00C46FB6">
      <w:pPr>
        <w:pStyle w:val="BodyTextCont"/>
        <w:rPr>
          <w:rStyle w:val="Emphasis"/>
        </w:rPr>
      </w:pPr>
      <w:r w:rsidRPr="008D78EB">
        <w:rPr>
          <w:rStyle w:val="Emphasis"/>
        </w:rPr>
        <w:t>=IF(ISERROR(G</w:t>
      </w:r>
      <w:r w:rsidR="00CC5F23" w:rsidRPr="008D78EB">
        <w:rPr>
          <w:rStyle w:val="Emphasis"/>
        </w:rPr>
        <w:t>6</w:t>
      </w:r>
      <w:r w:rsidRPr="008D78EB">
        <w:rPr>
          <w:rStyle w:val="Emphasis"/>
        </w:rPr>
        <w:t>,"Problem","OK")</w:t>
      </w:r>
    </w:p>
    <w:p w:rsidR="00C46FB6" w:rsidRPr="008D78EB" w:rsidRDefault="00C46FB6" w:rsidP="00C46FB6">
      <w:pPr>
        <w:pStyle w:val="Heading3"/>
        <w:rPr>
          <w:lang w:val="en-US"/>
        </w:rPr>
      </w:pPr>
      <w:bookmarkStart w:id="19" w:name="sumproduct"/>
      <w:r w:rsidRPr="008D78EB">
        <w:rPr>
          <w:lang w:val="en-US"/>
        </w:rPr>
        <w:t>SUMPRODUCT</w:t>
      </w:r>
      <w:r w:rsidR="00DA3DD8" w:rsidRPr="008D78EB">
        <w:rPr>
          <w:lang w:val="en-US"/>
        </w:rPr>
        <w:t>()</w:t>
      </w:r>
    </w:p>
    <w:p w:rsidR="00E84445" w:rsidRPr="008D78EB" w:rsidRDefault="00E84445" w:rsidP="00E84445">
      <w:pPr>
        <w:pStyle w:val="BodyTextCont"/>
        <w:rPr>
          <w:rStyle w:val="Emphasis"/>
        </w:rPr>
      </w:pPr>
      <w:r w:rsidRPr="008D78EB">
        <w:rPr>
          <w:rStyle w:val="Emphasis"/>
        </w:rPr>
        <w:t>=SUMPRODUCT (list 1, list 2</w:t>
      </w:r>
      <w:r w:rsidR="00DA3DD8" w:rsidRPr="008D78EB">
        <w:rPr>
          <w:rStyle w:val="Emphasis"/>
        </w:rPr>
        <w:t>,</w:t>
      </w:r>
      <w:r w:rsidRPr="008D78EB">
        <w:rPr>
          <w:rStyle w:val="Emphasis"/>
        </w:rPr>
        <w:t xml:space="preserve"> </w:t>
      </w:r>
      <w:r w:rsidR="00DA3DD8" w:rsidRPr="008D78EB">
        <w:rPr>
          <w:rStyle w:val="Emphasis"/>
        </w:rPr>
        <w:t xml:space="preserve">. . . </w:t>
      </w:r>
      <w:r w:rsidRPr="008D78EB">
        <w:rPr>
          <w:rStyle w:val="Emphasis"/>
        </w:rPr>
        <w:t>)</w:t>
      </w:r>
    </w:p>
    <w:p w:rsidR="00E84445" w:rsidRPr="008D78EB" w:rsidRDefault="00E84445" w:rsidP="00E84445">
      <w:pPr>
        <w:pStyle w:val="BodyTextCont"/>
        <w:rPr>
          <w:rStyle w:val="Emphasis"/>
        </w:rPr>
      </w:pPr>
      <w:r w:rsidRPr="008D78EB">
        <w:rPr>
          <w:rStyle w:val="Emphasis"/>
        </w:rPr>
        <w:t>=SUMPRO</w:t>
      </w:r>
      <w:r w:rsidR="00450F33" w:rsidRPr="008D78EB">
        <w:rPr>
          <w:rStyle w:val="Emphasis"/>
        </w:rPr>
        <w:t>DUCT</w:t>
      </w:r>
      <w:r w:rsidRPr="008D78EB">
        <w:rPr>
          <w:rStyle w:val="Emphasis"/>
        </w:rPr>
        <w:t>(F5:F13,G5:G13)</w:t>
      </w:r>
    </w:p>
    <w:p w:rsidR="00F74E89" w:rsidRPr="008D78EB" w:rsidRDefault="00F74E89" w:rsidP="00F74E89">
      <w:pPr>
        <w:pStyle w:val="BodyTextCont"/>
        <w:rPr>
          <w:rStyle w:val="Emphasis"/>
        </w:rPr>
      </w:pPr>
      <w:r w:rsidRPr="008D78EB">
        <w:rPr>
          <w:rStyle w:val="Strong"/>
        </w:rPr>
        <w:t>=SUMPRODUCT(F5:F13</w:t>
      </w:r>
      <w:r w:rsidRPr="008D78EB">
        <w:rPr>
          <w:rStyle w:val="Emphasis"/>
        </w:rPr>
        <w:t>,G5:G13)</w:t>
      </w:r>
    </w:p>
    <w:p w:rsidR="00F74E89" w:rsidRPr="008D78EB" w:rsidRDefault="00F74E89" w:rsidP="00F74E89">
      <w:pPr>
        <w:pStyle w:val="BodyTextCont"/>
        <w:rPr>
          <w:rStyle w:val="Emphasis"/>
        </w:rPr>
      </w:pPr>
      <w:r w:rsidRPr="008D78EB">
        <w:rPr>
          <w:rStyle w:val="Emphasis"/>
        </w:rPr>
        <w:t>=SUMPRODUCT(F5:F13,</w:t>
      </w:r>
      <w:r w:rsidRPr="008D78EB">
        <w:rPr>
          <w:rStyle w:val="Strong"/>
        </w:rPr>
        <w:t>G5:G13</w:t>
      </w:r>
      <w:r w:rsidRPr="008D78EB">
        <w:rPr>
          <w:rStyle w:val="Emphasis"/>
        </w:rPr>
        <w:t>)</w:t>
      </w:r>
    </w:p>
    <w:p w:rsidR="00F74E89" w:rsidRPr="008D78EB" w:rsidRDefault="00F74E89" w:rsidP="00F74E89">
      <w:pPr>
        <w:pStyle w:val="BodyTextCont"/>
      </w:pPr>
      <w:r w:rsidRPr="008D78EB">
        <w:rPr>
          <w:rStyle w:val="Strong"/>
        </w:rPr>
        <w:t>=SUMPRODUCT(F5:F13,G5:G13</w:t>
      </w:r>
      <w:r w:rsidRPr="008D78EB">
        <w:t>).</w:t>
      </w:r>
    </w:p>
    <w:p w:rsidR="00C031D5" w:rsidRPr="008D78EB" w:rsidRDefault="00556CC9" w:rsidP="00556CC9">
      <w:pPr>
        <w:pStyle w:val="Heading3"/>
        <w:rPr>
          <w:lang w:val="en-US"/>
        </w:rPr>
      </w:pPr>
      <w:bookmarkStart w:id="20" w:name="link"/>
      <w:bookmarkEnd w:id="19"/>
      <w:r w:rsidRPr="008D78EB">
        <w:rPr>
          <w:lang w:val="en-US"/>
        </w:rPr>
        <w:t>LINKADDRESS()</w:t>
      </w:r>
      <w:r w:rsidR="00282340" w:rsidRPr="008D78EB">
        <w:rPr>
          <w:lang w:val="en-US"/>
        </w:rPr>
        <w:t xml:space="preserve"> </w:t>
      </w:r>
    </w:p>
    <w:p w:rsidR="005C2BFF" w:rsidRPr="008D78EB" w:rsidRDefault="005C2BFF" w:rsidP="005C2BFF">
      <w:pPr>
        <w:pStyle w:val="BodyTextCont"/>
        <w:rPr>
          <w:rStyle w:val="Emphasis"/>
        </w:rPr>
      </w:pPr>
      <w:r w:rsidRPr="008D78EB">
        <w:rPr>
          <w:rStyle w:val="Emphasis"/>
        </w:rPr>
        <w:t>=</w:t>
      </w:r>
      <w:proofErr w:type="spellStart"/>
      <w:r w:rsidRPr="008D78EB">
        <w:rPr>
          <w:rStyle w:val="Emphasis"/>
        </w:rPr>
        <w:t>Linkaddre</w:t>
      </w:r>
      <w:r w:rsidR="008749DE" w:rsidRPr="008D78EB">
        <w:rPr>
          <w:rStyle w:val="Emphasis"/>
        </w:rPr>
        <w:t>s</w:t>
      </w:r>
      <w:r w:rsidRPr="008D78EB">
        <w:rPr>
          <w:rStyle w:val="Emphasis"/>
        </w:rPr>
        <w:t>s</w:t>
      </w:r>
      <w:proofErr w:type="spellEnd"/>
      <w:r w:rsidRPr="008D78EB">
        <w:rPr>
          <w:rStyle w:val="Emphasis"/>
        </w:rPr>
        <w:t>(Cell, [Default Value])</w:t>
      </w:r>
    </w:p>
    <w:p w:rsidR="003253E2" w:rsidRPr="008D78EB" w:rsidRDefault="003253E2" w:rsidP="005C2BFF">
      <w:pPr>
        <w:pStyle w:val="Code"/>
        <w:rPr>
          <w:rStyle w:val="Strong"/>
          <w:noProof w:val="0"/>
        </w:rPr>
      </w:pPr>
    </w:p>
    <w:p w:rsidR="005C2BFF" w:rsidRPr="00E8132B" w:rsidRDefault="00D1478E" w:rsidP="005C2BFF">
      <w:pPr>
        <w:pStyle w:val="Code"/>
        <w:rPr>
          <w:rStyle w:val="Strong"/>
        </w:rPr>
      </w:pPr>
      <w:r w:rsidRPr="00E8132B">
        <w:rPr>
          <w:rStyle w:val="Strong"/>
        </w:rPr>
        <w:t xml:space="preserve">The </w:t>
      </w:r>
      <w:r w:rsidR="005C2BFF" w:rsidRPr="00E8132B">
        <w:rPr>
          <w:rStyle w:val="Strong"/>
        </w:rPr>
        <w:t>Code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Function </w:t>
      </w:r>
      <w:proofErr w:type="spellStart"/>
      <w:r w:rsidRPr="008D78EB">
        <w:rPr>
          <w:rStyle w:val="CodeInline"/>
          <w:noProof w:val="0"/>
        </w:rPr>
        <w:t>LinkAddress</w:t>
      </w:r>
      <w:proofErr w:type="spellEnd"/>
      <w:r w:rsidRPr="008D78EB">
        <w:rPr>
          <w:rStyle w:val="CodeInline"/>
          <w:noProof w:val="0"/>
        </w:rPr>
        <w:t xml:space="preserve">(cell As range, _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             Optional </w:t>
      </w:r>
      <w:proofErr w:type="spellStart"/>
      <w:r w:rsidRPr="008D78EB">
        <w:rPr>
          <w:rStyle w:val="CodeInline"/>
          <w:noProof w:val="0"/>
        </w:rPr>
        <w:t>default_value</w:t>
      </w:r>
      <w:proofErr w:type="spellEnd"/>
      <w:r w:rsidRPr="008D78EB">
        <w:rPr>
          <w:rStyle w:val="CodeInline"/>
          <w:noProof w:val="0"/>
        </w:rPr>
        <w:t xml:space="preserve"> As Variant)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'Lists the Hyperlink Address for a Given Cell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'If cell does not contain a hyperlink, return </w:t>
      </w:r>
      <w:proofErr w:type="spellStart"/>
      <w:r w:rsidRPr="008D78EB">
        <w:rPr>
          <w:rStyle w:val="CodeInline"/>
          <w:noProof w:val="0"/>
        </w:rPr>
        <w:t>default_value</w:t>
      </w:r>
      <w:proofErr w:type="spellEnd"/>
      <w:r w:rsidRPr="008D78EB">
        <w:rPr>
          <w:rStyle w:val="CodeInline"/>
          <w:noProof w:val="0"/>
        </w:rPr>
        <w:t xml:space="preserve">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If (</w:t>
      </w:r>
      <w:proofErr w:type="spellStart"/>
      <w:r w:rsidRPr="008D78EB">
        <w:rPr>
          <w:rStyle w:val="CodeInline"/>
          <w:noProof w:val="0"/>
        </w:rPr>
        <w:t>cell.range</w:t>
      </w:r>
      <w:proofErr w:type="spellEnd"/>
      <w:r w:rsidRPr="008D78EB">
        <w:rPr>
          <w:rStyle w:val="CodeInline"/>
          <w:noProof w:val="0"/>
        </w:rPr>
        <w:t>("A1").</w:t>
      </w:r>
      <w:proofErr w:type="spellStart"/>
      <w:r w:rsidRPr="008D78EB">
        <w:rPr>
          <w:rStyle w:val="CodeInline"/>
          <w:noProof w:val="0"/>
        </w:rPr>
        <w:t>Hyperlinks.Count</w:t>
      </w:r>
      <w:proofErr w:type="spellEnd"/>
      <w:r w:rsidRPr="008D78EB">
        <w:rPr>
          <w:rStyle w:val="CodeInline"/>
          <w:noProof w:val="0"/>
        </w:rPr>
        <w:t xml:space="preserve"> &lt;&gt; 1) Then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</w:t>
      </w:r>
      <w:proofErr w:type="spellStart"/>
      <w:r w:rsidRPr="008D78EB">
        <w:rPr>
          <w:rStyle w:val="CodeInline"/>
          <w:noProof w:val="0"/>
        </w:rPr>
        <w:t>LinkAddress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default_value</w:t>
      </w:r>
      <w:proofErr w:type="spellEnd"/>
      <w:r w:rsidRPr="008D78EB">
        <w:rPr>
          <w:rStyle w:val="CodeInline"/>
          <w:noProof w:val="0"/>
        </w:rPr>
        <w:t xml:space="preserve">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Else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</w:t>
      </w:r>
      <w:proofErr w:type="spellStart"/>
      <w:r w:rsidRPr="008D78EB">
        <w:rPr>
          <w:rStyle w:val="CodeInline"/>
          <w:noProof w:val="0"/>
        </w:rPr>
        <w:t>LinkAddress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cell.range</w:t>
      </w:r>
      <w:proofErr w:type="spellEnd"/>
      <w:r w:rsidRPr="008D78EB">
        <w:rPr>
          <w:rStyle w:val="CodeInline"/>
          <w:noProof w:val="0"/>
        </w:rPr>
        <w:t xml:space="preserve">("A1").Hyperlinks(1).Address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End If </w:t>
      </w:r>
    </w:p>
    <w:p w:rsidR="005C2BFF" w:rsidRPr="008D78EB" w:rsidRDefault="005C2BFF" w:rsidP="005C2BFF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End Function </w:t>
      </w:r>
    </w:p>
    <w:bookmarkEnd w:id="20"/>
    <w:p w:rsidR="00CB5254" w:rsidRPr="008D78EB" w:rsidRDefault="00CB5254" w:rsidP="00CB5254">
      <w:pPr>
        <w:pStyle w:val="Heading3"/>
        <w:rPr>
          <w:lang w:val="en-US"/>
        </w:rPr>
      </w:pPr>
      <w:r w:rsidRPr="008D78EB">
        <w:rPr>
          <w:lang w:val="en-US"/>
        </w:rPr>
        <w:t>EFFINDEX()</w:t>
      </w:r>
    </w:p>
    <w:p w:rsidR="00CB5254" w:rsidRPr="008D78EB" w:rsidRDefault="00CB5254" w:rsidP="00102D3A">
      <w:pPr>
        <w:pStyle w:val="BodyTextCont"/>
        <w:rPr>
          <w:rStyle w:val="Emphasis"/>
        </w:rPr>
      </w:pPr>
      <w:bookmarkStart w:id="21" w:name="EFF"/>
      <w:r w:rsidRPr="008D78EB">
        <w:rPr>
          <w:rStyle w:val="Emphasis"/>
        </w:rPr>
        <w:t>=EFFINDEX(</w:t>
      </w:r>
      <w:proofErr w:type="spellStart"/>
      <w:r w:rsidRPr="008D78EB">
        <w:rPr>
          <w:rStyle w:val="Emphasis"/>
        </w:rPr>
        <w:t>demand,supply</w:t>
      </w:r>
      <w:proofErr w:type="spellEnd"/>
      <w:r w:rsidRPr="008D78EB">
        <w:rPr>
          <w:rStyle w:val="Emphasis"/>
        </w:rPr>
        <w:t>,[</w:t>
      </w:r>
      <w:proofErr w:type="spellStart"/>
      <w:r w:rsidRPr="008D78EB">
        <w:rPr>
          <w:rStyle w:val="Emphasis"/>
        </w:rPr>
        <w:t>default_value</w:t>
      </w:r>
      <w:proofErr w:type="spellEnd"/>
      <w:r w:rsidRPr="008D78EB">
        <w:rPr>
          <w:rStyle w:val="Emphasis"/>
        </w:rPr>
        <w:t>])</w:t>
      </w:r>
    </w:p>
    <w:p w:rsidR="00773004" w:rsidRPr="008D78EB" w:rsidRDefault="00773004" w:rsidP="00773004">
      <w:pPr>
        <w:pStyle w:val="BodyTextCont"/>
        <w:rPr>
          <w:lang w:eastAsia="en-GB"/>
        </w:rPr>
      </w:pPr>
    </w:p>
    <w:p w:rsidR="00752276" w:rsidRPr="008D78EB" w:rsidRDefault="00752276" w:rsidP="00752276">
      <w:pPr>
        <w:pStyle w:val="Code"/>
        <w:rPr>
          <w:rStyle w:val="Strong"/>
          <w:noProof w:val="0"/>
        </w:rPr>
      </w:pPr>
      <w:r w:rsidRPr="008D78EB">
        <w:rPr>
          <w:rStyle w:val="Strong"/>
          <w:noProof w:val="0"/>
        </w:rPr>
        <w:lastRenderedPageBreak/>
        <w:t>The Code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Function EFFINDEX(demand As Variant, supply As Variant, _ </w:t>
      </w:r>
    </w:p>
    <w:p w:rsidR="00752276" w:rsidRPr="008D78EB" w:rsidRDefault="002C52DF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</w:t>
      </w:r>
      <w:r w:rsidR="00752276" w:rsidRPr="008D78EB">
        <w:rPr>
          <w:rStyle w:val="CodeInline"/>
          <w:noProof w:val="0"/>
        </w:rPr>
        <w:t xml:space="preserve">           Optional </w:t>
      </w:r>
      <w:proofErr w:type="spellStart"/>
      <w:r w:rsidR="00752276" w:rsidRPr="008D78EB">
        <w:rPr>
          <w:rStyle w:val="CodeInline"/>
          <w:noProof w:val="0"/>
        </w:rPr>
        <w:t>default_value</w:t>
      </w:r>
      <w:proofErr w:type="spellEnd"/>
      <w:r w:rsidR="00752276" w:rsidRPr="008D78EB">
        <w:rPr>
          <w:rStyle w:val="CodeInline"/>
          <w:noProof w:val="0"/>
        </w:rPr>
        <w:t xml:space="preserve"> As Variant) As Variant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'Effectiveness Index (EFFINDEX)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If </w:t>
      </w:r>
      <w:proofErr w:type="spellStart"/>
      <w:r w:rsidRPr="008D78EB">
        <w:rPr>
          <w:rStyle w:val="CodeInline"/>
          <w:noProof w:val="0"/>
        </w:rPr>
        <w:t>IsMissing</w:t>
      </w:r>
      <w:proofErr w:type="spellEnd"/>
      <w:r w:rsidRPr="008D78EB">
        <w:rPr>
          <w:rStyle w:val="CodeInline"/>
          <w:noProof w:val="0"/>
        </w:rPr>
        <w:t>(</w:t>
      </w:r>
      <w:proofErr w:type="spellStart"/>
      <w:r w:rsidRPr="008D78EB">
        <w:rPr>
          <w:rStyle w:val="CodeInline"/>
          <w:noProof w:val="0"/>
        </w:rPr>
        <w:t>default_value</w:t>
      </w:r>
      <w:proofErr w:type="spellEnd"/>
      <w:r w:rsidRPr="008D78EB">
        <w:rPr>
          <w:rStyle w:val="CodeInline"/>
          <w:noProof w:val="0"/>
        </w:rPr>
        <w:t xml:space="preserve">) Then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</w:t>
      </w:r>
      <w:proofErr w:type="spellStart"/>
      <w:r w:rsidRPr="008D78EB">
        <w:rPr>
          <w:rStyle w:val="CodeInline"/>
          <w:noProof w:val="0"/>
        </w:rPr>
        <w:t>default_value</w:t>
      </w:r>
      <w:proofErr w:type="spellEnd"/>
      <w:r w:rsidRPr="008D78EB">
        <w:rPr>
          <w:rStyle w:val="CodeInline"/>
          <w:noProof w:val="0"/>
        </w:rPr>
        <w:t xml:space="preserve"> = "n/a"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End If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If </w:t>
      </w:r>
      <w:proofErr w:type="spellStart"/>
      <w:r w:rsidRPr="008D78EB">
        <w:rPr>
          <w:rStyle w:val="CodeInline"/>
          <w:noProof w:val="0"/>
        </w:rPr>
        <w:t>IsNumeric</w:t>
      </w:r>
      <w:proofErr w:type="spellEnd"/>
      <w:r w:rsidRPr="008D78EB">
        <w:rPr>
          <w:rStyle w:val="CodeInline"/>
          <w:noProof w:val="0"/>
        </w:rPr>
        <w:t xml:space="preserve">(demand) And </w:t>
      </w:r>
      <w:proofErr w:type="spellStart"/>
      <w:r w:rsidRPr="008D78EB">
        <w:rPr>
          <w:rStyle w:val="CodeInline"/>
          <w:noProof w:val="0"/>
        </w:rPr>
        <w:t>IsNumeric</w:t>
      </w:r>
      <w:proofErr w:type="spellEnd"/>
      <w:r w:rsidRPr="008D78EB">
        <w:rPr>
          <w:rStyle w:val="CodeInline"/>
          <w:noProof w:val="0"/>
        </w:rPr>
        <w:t xml:space="preserve">(supply) Then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If supply = 0 Then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    EFFINDEX = demand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    Exit Function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Else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    EFFINDEX = demand / supply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    Exit Function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End If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End If </w:t>
      </w:r>
    </w:p>
    <w:p w:rsidR="00752276" w:rsidRPr="008D78EB" w:rsidRDefault="00752276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EFFINDEX = </w:t>
      </w:r>
      <w:proofErr w:type="spellStart"/>
      <w:r w:rsidRPr="008D78EB">
        <w:rPr>
          <w:rStyle w:val="CodeInline"/>
          <w:noProof w:val="0"/>
        </w:rPr>
        <w:t>default_value</w:t>
      </w:r>
      <w:proofErr w:type="spellEnd"/>
      <w:r w:rsidRPr="008D78EB">
        <w:rPr>
          <w:rStyle w:val="CodeInline"/>
          <w:noProof w:val="0"/>
        </w:rPr>
        <w:t xml:space="preserve"> </w:t>
      </w:r>
    </w:p>
    <w:p w:rsidR="00752276" w:rsidRPr="008D78EB" w:rsidRDefault="00752276" w:rsidP="00303700">
      <w:pPr>
        <w:pStyle w:val="Code"/>
        <w:rPr>
          <w:rStyle w:val="Emphasis"/>
          <w:noProof w:val="0"/>
        </w:rPr>
      </w:pPr>
      <w:r w:rsidRPr="008D78EB">
        <w:rPr>
          <w:rStyle w:val="CodeInline"/>
          <w:noProof w:val="0"/>
        </w:rPr>
        <w:t>End Function</w:t>
      </w:r>
      <w:r w:rsidRPr="008D78EB">
        <w:rPr>
          <w:rStyle w:val="Emphasis"/>
          <w:noProof w:val="0"/>
        </w:rPr>
        <w:t xml:space="preserve"> </w:t>
      </w:r>
    </w:p>
    <w:p w:rsidR="005573F2" w:rsidRPr="008D78EB" w:rsidRDefault="005573F2" w:rsidP="005573F2">
      <w:pPr>
        <w:pStyle w:val="Heading3"/>
        <w:rPr>
          <w:lang w:val="en-US"/>
        </w:rPr>
      </w:pPr>
      <w:bookmarkStart w:id="22" w:name="sumcolo"/>
      <w:bookmarkEnd w:id="21"/>
      <w:r w:rsidRPr="008D78EB">
        <w:rPr>
          <w:lang w:val="en-US"/>
        </w:rPr>
        <w:t>SUMCOLOR()</w:t>
      </w:r>
    </w:p>
    <w:p w:rsidR="00442D25" w:rsidRPr="008D78EB" w:rsidRDefault="00442D25" w:rsidP="00442D25">
      <w:pPr>
        <w:pStyle w:val="BodyTextCont"/>
        <w:rPr>
          <w:rStyle w:val="Emphasis"/>
        </w:rPr>
      </w:pPr>
      <w:r w:rsidRPr="008D78EB">
        <w:rPr>
          <w:rStyle w:val="Emphasis"/>
        </w:rPr>
        <w:t>=</w:t>
      </w:r>
      <w:proofErr w:type="spellStart"/>
      <w:r w:rsidRPr="008D78EB">
        <w:rPr>
          <w:rStyle w:val="Emphasis"/>
        </w:rPr>
        <w:t>SumColor</w:t>
      </w:r>
      <w:proofErr w:type="spellEnd"/>
      <w:r w:rsidRPr="008D78EB">
        <w:rPr>
          <w:rStyle w:val="Emphasis"/>
        </w:rPr>
        <w:t>(</w:t>
      </w:r>
      <w:proofErr w:type="spellStart"/>
      <w:r w:rsidRPr="008D78EB">
        <w:rPr>
          <w:rStyle w:val="Emphasis"/>
        </w:rPr>
        <w:t>ColorRange,SumRange</w:t>
      </w:r>
      <w:proofErr w:type="spellEnd"/>
      <w:r w:rsidRPr="008D78EB">
        <w:rPr>
          <w:rStyle w:val="Emphasis"/>
        </w:rPr>
        <w:t>)</w:t>
      </w:r>
    </w:p>
    <w:p w:rsidR="00303700" w:rsidRPr="008D78EB" w:rsidRDefault="00303700" w:rsidP="00303700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The Code</w:t>
      </w:r>
    </w:p>
    <w:p w:rsidR="00616E46" w:rsidRPr="008D78EB" w:rsidRDefault="00616E46" w:rsidP="00303700">
      <w:pPr>
        <w:pStyle w:val="Code"/>
        <w:rPr>
          <w:rStyle w:val="CodeInline"/>
          <w:noProof w:val="0"/>
        </w:rPr>
      </w:pP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Function </w:t>
      </w:r>
      <w:proofErr w:type="spellStart"/>
      <w:r w:rsidRPr="008D78EB">
        <w:rPr>
          <w:rStyle w:val="CodeInline"/>
          <w:noProof w:val="0"/>
        </w:rPr>
        <w:t>SumColor</w:t>
      </w:r>
      <w:proofErr w:type="spellEnd"/>
      <w:r w:rsidRPr="008D78EB">
        <w:rPr>
          <w:rStyle w:val="CodeInline"/>
          <w:noProof w:val="0"/>
        </w:rPr>
        <w:t>(</w:t>
      </w:r>
      <w:proofErr w:type="spellStart"/>
      <w:r w:rsidRPr="008D78EB">
        <w:rPr>
          <w:rStyle w:val="CodeInline"/>
          <w:noProof w:val="0"/>
        </w:rPr>
        <w:t>rColor</w:t>
      </w:r>
      <w:proofErr w:type="spellEnd"/>
      <w:r w:rsidRPr="008D78EB">
        <w:rPr>
          <w:rStyle w:val="CodeInline"/>
          <w:noProof w:val="0"/>
        </w:rPr>
        <w:t xml:space="preserve"> As Range, </w:t>
      </w:r>
      <w:proofErr w:type="spellStart"/>
      <w:r w:rsidRPr="008D78EB">
        <w:rPr>
          <w:rStyle w:val="CodeInline"/>
          <w:noProof w:val="0"/>
        </w:rPr>
        <w:t>rSumRange</w:t>
      </w:r>
      <w:proofErr w:type="spellEnd"/>
      <w:r w:rsidRPr="008D78EB">
        <w:rPr>
          <w:rStyle w:val="CodeInline"/>
          <w:noProof w:val="0"/>
        </w:rPr>
        <w:t xml:space="preserve"> As Range)</w:t>
      </w: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'Sums cells based on a specified fill Color.</w:t>
      </w: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Dim </w:t>
      </w:r>
      <w:proofErr w:type="spellStart"/>
      <w:r w:rsidRPr="008D78EB">
        <w:rPr>
          <w:rStyle w:val="CodeInline"/>
          <w:noProof w:val="0"/>
        </w:rPr>
        <w:t>rCell</w:t>
      </w:r>
      <w:proofErr w:type="spellEnd"/>
      <w:r w:rsidRPr="008D78EB">
        <w:rPr>
          <w:rStyle w:val="CodeInline"/>
          <w:noProof w:val="0"/>
        </w:rPr>
        <w:t xml:space="preserve"> As Range</w:t>
      </w: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Dim </w:t>
      </w:r>
      <w:proofErr w:type="spellStart"/>
      <w:r w:rsidRPr="008D78EB">
        <w:rPr>
          <w:rStyle w:val="CodeInline"/>
          <w:noProof w:val="0"/>
        </w:rPr>
        <w:t>iCol</w:t>
      </w:r>
      <w:proofErr w:type="spellEnd"/>
      <w:r w:rsidRPr="008D78EB">
        <w:rPr>
          <w:rStyle w:val="CodeInline"/>
          <w:noProof w:val="0"/>
        </w:rPr>
        <w:t xml:space="preserve"> As Integer</w:t>
      </w: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Dim </w:t>
      </w:r>
      <w:proofErr w:type="spellStart"/>
      <w:r w:rsidRPr="008D78EB">
        <w:rPr>
          <w:rStyle w:val="CodeInline"/>
          <w:noProof w:val="0"/>
        </w:rPr>
        <w:t>vResultiCol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rColor.Interior.ColorIndex</w:t>
      </w:r>
      <w:proofErr w:type="spellEnd"/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For Each </w:t>
      </w:r>
      <w:proofErr w:type="spellStart"/>
      <w:r w:rsidRPr="008D78EB">
        <w:rPr>
          <w:rStyle w:val="CodeInline"/>
          <w:noProof w:val="0"/>
        </w:rPr>
        <w:t>rCell</w:t>
      </w:r>
      <w:proofErr w:type="spellEnd"/>
      <w:r w:rsidRPr="008D78EB">
        <w:rPr>
          <w:rStyle w:val="CodeInline"/>
          <w:noProof w:val="0"/>
        </w:rPr>
        <w:t xml:space="preserve"> In </w:t>
      </w:r>
      <w:proofErr w:type="spellStart"/>
      <w:r w:rsidRPr="008D78EB">
        <w:rPr>
          <w:rStyle w:val="CodeInline"/>
          <w:noProof w:val="0"/>
        </w:rPr>
        <w:t>rSumRange</w:t>
      </w:r>
      <w:proofErr w:type="spellEnd"/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</w:t>
      </w:r>
      <w:proofErr w:type="spellStart"/>
      <w:r w:rsidRPr="008D78EB">
        <w:rPr>
          <w:rStyle w:val="CodeInline"/>
          <w:noProof w:val="0"/>
        </w:rPr>
        <w:t>rCell.Interior.ColorIndex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iCol</w:t>
      </w:r>
      <w:proofErr w:type="spellEnd"/>
      <w:r w:rsidRPr="008D78EB">
        <w:rPr>
          <w:rStyle w:val="CodeInline"/>
          <w:noProof w:val="0"/>
        </w:rPr>
        <w:t xml:space="preserve"> Then</w:t>
      </w: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vResult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WorksheetFunction.Sum</w:t>
      </w:r>
      <w:proofErr w:type="spellEnd"/>
      <w:r w:rsidRPr="008D78EB">
        <w:rPr>
          <w:rStyle w:val="CodeInline"/>
          <w:noProof w:val="0"/>
        </w:rPr>
        <w:t>(</w:t>
      </w:r>
      <w:proofErr w:type="spellStart"/>
      <w:r w:rsidRPr="008D78EB">
        <w:rPr>
          <w:rStyle w:val="CodeInline"/>
          <w:noProof w:val="0"/>
        </w:rPr>
        <w:t>rCell</w:t>
      </w:r>
      <w:proofErr w:type="spellEnd"/>
      <w:r w:rsidRPr="008D78EB">
        <w:rPr>
          <w:rStyle w:val="CodeInline"/>
          <w:noProof w:val="0"/>
        </w:rPr>
        <w:t xml:space="preserve">) + </w:t>
      </w:r>
      <w:proofErr w:type="spellStart"/>
      <w:r w:rsidRPr="008D78EB">
        <w:rPr>
          <w:rStyle w:val="CodeInline"/>
          <w:noProof w:val="0"/>
        </w:rPr>
        <w:t>vResult</w:t>
      </w:r>
      <w:proofErr w:type="spellEnd"/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End If</w:t>
      </w:r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Next </w:t>
      </w:r>
      <w:proofErr w:type="spellStart"/>
      <w:r w:rsidRPr="008D78EB">
        <w:rPr>
          <w:rStyle w:val="CodeInline"/>
          <w:noProof w:val="0"/>
        </w:rPr>
        <w:t>rCell</w:t>
      </w:r>
      <w:proofErr w:type="spellEnd"/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ab/>
      </w:r>
      <w:proofErr w:type="spellStart"/>
      <w:r w:rsidRPr="008D78EB">
        <w:rPr>
          <w:rStyle w:val="CodeInline"/>
          <w:noProof w:val="0"/>
        </w:rPr>
        <w:t>SumColor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vResult</w:t>
      </w:r>
      <w:proofErr w:type="spellEnd"/>
    </w:p>
    <w:p w:rsidR="00616E46" w:rsidRPr="008D78EB" w:rsidRDefault="00616E46" w:rsidP="00616E46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End Function</w:t>
      </w:r>
    </w:p>
    <w:p w:rsidR="00616E46" w:rsidRPr="008D78EB" w:rsidRDefault="00616E46" w:rsidP="00303700">
      <w:pPr>
        <w:pStyle w:val="Code"/>
        <w:rPr>
          <w:rStyle w:val="CodeInline"/>
          <w:noProof w:val="0"/>
        </w:rPr>
      </w:pPr>
    </w:p>
    <w:bookmarkEnd w:id="22"/>
    <w:p w:rsidR="008C0348" w:rsidRPr="008D78EB" w:rsidRDefault="008C0348" w:rsidP="008C0348">
      <w:pPr>
        <w:pStyle w:val="Heading3"/>
        <w:rPr>
          <w:lang w:val="en-US" w:eastAsia="en-GB"/>
        </w:rPr>
      </w:pPr>
      <w:r w:rsidRPr="008D78EB">
        <w:rPr>
          <w:lang w:val="en-US" w:eastAsia="en-GB"/>
        </w:rPr>
        <w:t>SUMTB()</w:t>
      </w:r>
      <w:r w:rsidR="00D1478E" w:rsidRPr="008D78EB">
        <w:rPr>
          <w:lang w:val="en-US"/>
        </w:rPr>
        <w:t xml:space="preserve"> </w:t>
      </w:r>
    </w:p>
    <w:p w:rsidR="008C0348" w:rsidRPr="008D78EB" w:rsidRDefault="008C0348" w:rsidP="008C0348">
      <w:pPr>
        <w:pStyle w:val="BodyTextCont"/>
        <w:rPr>
          <w:rStyle w:val="Emphasis"/>
        </w:rPr>
      </w:pPr>
      <w:r w:rsidRPr="008D78EB">
        <w:rPr>
          <w:rStyle w:val="Emphasis"/>
        </w:rPr>
        <w:t>=</w:t>
      </w:r>
      <w:proofErr w:type="spellStart"/>
      <w:r w:rsidRPr="008D78EB">
        <w:rPr>
          <w:rStyle w:val="Emphasis"/>
        </w:rPr>
        <w:t>Sum</w:t>
      </w:r>
      <w:r w:rsidR="00EA1BE5" w:rsidRPr="008D78EB">
        <w:rPr>
          <w:rStyle w:val="Emphasis"/>
        </w:rPr>
        <w:t>TB</w:t>
      </w:r>
      <w:proofErr w:type="spellEnd"/>
      <w:r w:rsidRPr="008D78EB">
        <w:rPr>
          <w:rStyle w:val="Emphasis"/>
        </w:rPr>
        <w:t xml:space="preserve">($A$2:$A$100,10) For top 10 </w:t>
      </w:r>
    </w:p>
    <w:p w:rsidR="008C0348" w:rsidRPr="008D78EB" w:rsidRDefault="008C0348" w:rsidP="008C0348">
      <w:pPr>
        <w:pStyle w:val="BodyTextCont"/>
        <w:rPr>
          <w:rStyle w:val="Emphasis"/>
        </w:rPr>
      </w:pPr>
      <w:r w:rsidRPr="008D78EB">
        <w:rPr>
          <w:rStyle w:val="Emphasis"/>
        </w:rPr>
        <w:t>=</w:t>
      </w:r>
      <w:proofErr w:type="spellStart"/>
      <w:r w:rsidRPr="008D78EB">
        <w:rPr>
          <w:rStyle w:val="Emphasis"/>
        </w:rPr>
        <w:t>Sum</w:t>
      </w:r>
      <w:r w:rsidR="00EA1BE5" w:rsidRPr="008D78EB">
        <w:rPr>
          <w:rStyle w:val="Emphasis"/>
        </w:rPr>
        <w:t>TB</w:t>
      </w:r>
      <w:proofErr w:type="spellEnd"/>
      <w:r w:rsidRPr="008D78EB">
        <w:rPr>
          <w:rStyle w:val="Emphasis"/>
        </w:rPr>
        <w:t>($A$2:$A$100,10,TRUE) For bottom 10</w:t>
      </w:r>
    </w:p>
    <w:p w:rsidR="00E8132B" w:rsidRDefault="00E8132B" w:rsidP="007D7D3E">
      <w:pPr>
        <w:pStyle w:val="Code"/>
        <w:rPr>
          <w:rStyle w:val="Strong"/>
        </w:rPr>
      </w:pPr>
    </w:p>
    <w:p w:rsidR="007D7D3E" w:rsidRPr="008D78EB" w:rsidRDefault="007D7D3E" w:rsidP="007D7D3E">
      <w:pPr>
        <w:pStyle w:val="Code"/>
        <w:rPr>
          <w:rStyle w:val="Strong"/>
          <w:noProof w:val="0"/>
        </w:rPr>
      </w:pPr>
      <w:r w:rsidRPr="008D78EB">
        <w:rPr>
          <w:rStyle w:val="Strong"/>
          <w:noProof w:val="0"/>
        </w:rPr>
        <w:t xml:space="preserve">The </w:t>
      </w:r>
      <w:r w:rsidR="007E1B55" w:rsidRPr="008D78EB">
        <w:rPr>
          <w:rStyle w:val="Strong"/>
          <w:noProof w:val="0"/>
        </w:rPr>
        <w:t>C</w:t>
      </w:r>
      <w:r w:rsidRPr="008D78EB">
        <w:rPr>
          <w:rStyle w:val="Strong"/>
          <w:noProof w:val="0"/>
        </w:rPr>
        <w:t>ode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Function SUMTB(</w:t>
      </w:r>
      <w:proofErr w:type="spellStart"/>
      <w:r w:rsidRPr="008D78EB">
        <w:rPr>
          <w:rStyle w:val="CodeInline"/>
          <w:noProof w:val="0"/>
        </w:rPr>
        <w:t>rRange</w:t>
      </w:r>
      <w:proofErr w:type="spellEnd"/>
      <w:r w:rsidRPr="008D78EB">
        <w:rPr>
          <w:rStyle w:val="CodeInline"/>
          <w:noProof w:val="0"/>
        </w:rPr>
        <w:t xml:space="preserve"> As Range, N As Long, Optional </w:t>
      </w:r>
      <w:proofErr w:type="spellStart"/>
      <w:r w:rsidRPr="008D78EB">
        <w:rPr>
          <w:rStyle w:val="CodeInline"/>
          <w:noProof w:val="0"/>
        </w:rPr>
        <w:t>bBottomN</w:t>
      </w:r>
      <w:proofErr w:type="spellEnd"/>
      <w:r w:rsidRPr="008D78EB">
        <w:rPr>
          <w:rStyle w:val="CodeInline"/>
          <w:noProof w:val="0"/>
        </w:rPr>
        <w:t xml:space="preserve"> As Boolean) As Single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Dim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As String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lastRenderedPageBreak/>
        <w:t>On Error Resume Next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rRange.Address</w:t>
      </w:r>
      <w:proofErr w:type="spellEnd"/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If </w:t>
      </w:r>
      <w:proofErr w:type="spellStart"/>
      <w:r w:rsidRPr="008D78EB">
        <w:rPr>
          <w:rStyle w:val="CodeInline"/>
          <w:noProof w:val="0"/>
        </w:rPr>
        <w:t>bBottomN</w:t>
      </w:r>
      <w:proofErr w:type="spellEnd"/>
      <w:r w:rsidRPr="008D78EB">
        <w:rPr>
          <w:rStyle w:val="CodeInline"/>
          <w:noProof w:val="0"/>
        </w:rPr>
        <w:t xml:space="preserve"> = False Then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  SUMTB = Evaluate("=SUMPRODUCT((" _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&amp;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&amp; "&gt;=LARGE(" &amp;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&amp; "," &amp; X &amp; "))*(" &amp;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&amp; "))")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Else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SUMTB = Evaluate("=SUMPRODUCT((" _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&amp;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&amp; "&lt;=SMALL(" &amp;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&amp; "," &amp; X &amp; "))*(" &amp; </w:t>
      </w:r>
      <w:proofErr w:type="spellStart"/>
      <w:r w:rsidRPr="008D78EB">
        <w:rPr>
          <w:rStyle w:val="CodeInline"/>
          <w:noProof w:val="0"/>
        </w:rPr>
        <w:t>strAddress</w:t>
      </w:r>
      <w:proofErr w:type="spellEnd"/>
      <w:r w:rsidRPr="008D78EB">
        <w:rPr>
          <w:rStyle w:val="CodeInline"/>
          <w:noProof w:val="0"/>
        </w:rPr>
        <w:t xml:space="preserve"> &amp; "))")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End If</w:t>
      </w:r>
    </w:p>
    <w:p w:rsidR="007D7D3E" w:rsidRPr="008D78EB" w:rsidRDefault="007D7D3E" w:rsidP="007D7D3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End Function</w:t>
      </w:r>
    </w:p>
    <w:p w:rsidR="005B324E" w:rsidRPr="008D78EB" w:rsidRDefault="00D70A64" w:rsidP="005B324E">
      <w:pPr>
        <w:pStyle w:val="Heading3"/>
        <w:rPr>
          <w:lang w:val="en-US"/>
        </w:rPr>
      </w:pPr>
      <w:r w:rsidRPr="008D78EB">
        <w:rPr>
          <w:lang w:val="en-US"/>
        </w:rPr>
        <w:t>ISDATE()</w:t>
      </w:r>
    </w:p>
    <w:p w:rsidR="00D70A64" w:rsidRPr="008D78EB" w:rsidRDefault="00D70A64" w:rsidP="005B324E">
      <w:pPr>
        <w:pStyle w:val="BodyTextCont"/>
        <w:rPr>
          <w:rStyle w:val="Emphasis"/>
        </w:rPr>
      </w:pPr>
      <w:bookmarkStart w:id="23" w:name="isdate"/>
      <w:r w:rsidRPr="008D78EB">
        <w:rPr>
          <w:rStyle w:val="Emphasis"/>
        </w:rPr>
        <w:t>=ISDATE(Cell)</w:t>
      </w:r>
    </w:p>
    <w:p w:rsidR="00D70A64" w:rsidRPr="008D78EB" w:rsidRDefault="00D70A64" w:rsidP="005B324E">
      <w:pPr>
        <w:pStyle w:val="Code"/>
        <w:rPr>
          <w:rStyle w:val="Strong"/>
          <w:noProof w:val="0"/>
        </w:rPr>
      </w:pPr>
      <w:bookmarkStart w:id="24" w:name="_GoBack"/>
      <w:bookmarkEnd w:id="24"/>
      <w:r w:rsidRPr="008D78EB">
        <w:rPr>
          <w:rStyle w:val="Strong"/>
          <w:noProof w:val="0"/>
        </w:rPr>
        <w:t xml:space="preserve">The </w:t>
      </w:r>
      <w:r w:rsidR="00F74E12" w:rsidRPr="008D78EB">
        <w:rPr>
          <w:rStyle w:val="Strong"/>
          <w:noProof w:val="0"/>
        </w:rPr>
        <w:t>C</w:t>
      </w:r>
      <w:r w:rsidRPr="008D78EB">
        <w:rPr>
          <w:rStyle w:val="Strong"/>
          <w:noProof w:val="0"/>
        </w:rPr>
        <w:t>ode</w:t>
      </w:r>
    </w:p>
    <w:p w:rsidR="00D70A64" w:rsidRPr="008D78EB" w:rsidRDefault="00D70A64" w:rsidP="005B324E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Function </w:t>
      </w:r>
      <w:r w:rsidR="007C6882" w:rsidRPr="008D78EB">
        <w:rPr>
          <w:rStyle w:val="CodeInline"/>
          <w:noProof w:val="0"/>
        </w:rPr>
        <w:t>ISDATE</w:t>
      </w:r>
      <w:r w:rsidRPr="008D78EB">
        <w:rPr>
          <w:rStyle w:val="CodeInline"/>
          <w:noProof w:val="0"/>
        </w:rPr>
        <w:t>(cell) As Boolean</w:t>
      </w:r>
      <w:r w:rsidRPr="008D78EB">
        <w:rPr>
          <w:rStyle w:val="CodeInline"/>
          <w:noProof w:val="0"/>
        </w:rPr>
        <w:br/>
      </w:r>
      <w:r w:rsidR="007C6882" w:rsidRPr="008D78EB">
        <w:rPr>
          <w:rStyle w:val="CodeInline"/>
          <w:noProof w:val="0"/>
        </w:rPr>
        <w:t>ISDATE</w:t>
      </w:r>
      <w:r w:rsidRPr="008D78EB">
        <w:rPr>
          <w:rStyle w:val="CodeInline"/>
          <w:noProof w:val="0"/>
        </w:rPr>
        <w:t xml:space="preserve"> = VBA.</w:t>
      </w:r>
      <w:r w:rsidR="007C6882" w:rsidRPr="008D78EB">
        <w:rPr>
          <w:rStyle w:val="CodeInline"/>
          <w:noProof w:val="0"/>
        </w:rPr>
        <w:t>ISDATE</w:t>
      </w:r>
      <w:r w:rsidRPr="008D78EB">
        <w:rPr>
          <w:rStyle w:val="CodeInline"/>
          <w:noProof w:val="0"/>
        </w:rPr>
        <w:t>(cell)</w:t>
      </w:r>
      <w:r w:rsidRPr="008D78EB">
        <w:rPr>
          <w:rStyle w:val="CodeInline"/>
          <w:noProof w:val="0"/>
        </w:rPr>
        <w:br/>
        <w:t xml:space="preserve">End Function </w:t>
      </w:r>
    </w:p>
    <w:p w:rsidR="007D7D3E" w:rsidRPr="008D78EB" w:rsidRDefault="007D7D3E" w:rsidP="007D7D3E">
      <w:pPr>
        <w:pStyle w:val="Code"/>
        <w:rPr>
          <w:rStyle w:val="Emphasis"/>
          <w:noProof w:val="0"/>
        </w:rPr>
      </w:pPr>
    </w:p>
    <w:p w:rsidR="00AD12A7" w:rsidRPr="008D78EB" w:rsidRDefault="00AD12A7" w:rsidP="00AD12A7">
      <w:pPr>
        <w:pStyle w:val="Heading3"/>
        <w:rPr>
          <w:lang w:val="en-US"/>
        </w:rPr>
      </w:pPr>
      <w:bookmarkStart w:id="25" w:name="worksheets"/>
      <w:bookmarkEnd w:id="23"/>
      <w:r w:rsidRPr="008D78EB">
        <w:rPr>
          <w:lang w:val="en-US"/>
        </w:rPr>
        <w:t>WORKSHEETSTATS</w:t>
      </w:r>
      <w:r w:rsidR="000B32CF" w:rsidRPr="008D78EB">
        <w:rPr>
          <w:lang w:val="en-US"/>
        </w:rPr>
        <w:t>()</w:t>
      </w:r>
      <w:r w:rsidR="001936D1">
        <w:rPr>
          <w:lang w:val="en-US"/>
        </w:rPr>
        <w:fldChar w:fldCharType="begin"/>
      </w:r>
      <w:r w:rsidR="00234177">
        <w:instrText xml:space="preserve"> XE "</w:instrText>
      </w:r>
      <w:r w:rsidR="00234177" w:rsidRPr="00E9606A">
        <w:instrText>User-defined functions (UDFs):</w:instrText>
      </w:r>
      <w:r w:rsidR="00234177" w:rsidRPr="00E9606A">
        <w:rPr>
          <w:lang w:val="en-US"/>
        </w:rPr>
        <w:instrText>WORKSHEETSTATS()</w:instrText>
      </w:r>
      <w:r w:rsidR="00234177">
        <w:instrText xml:space="preserve">" \r "worksheets" </w:instrText>
      </w:r>
      <w:r w:rsidR="001936D1">
        <w:rPr>
          <w:lang w:val="en-US"/>
        </w:rPr>
        <w:fldChar w:fldCharType="end"/>
      </w:r>
      <w:r w:rsidR="001936D1">
        <w:rPr>
          <w:lang w:val="en-US"/>
        </w:rPr>
        <w:fldChar w:fldCharType="begin"/>
      </w:r>
      <w:r w:rsidR="00234177">
        <w:instrText xml:space="preserve"> XE "</w:instrText>
      </w:r>
      <w:r w:rsidR="00234177" w:rsidRPr="00E9606A">
        <w:rPr>
          <w:lang w:val="en-US"/>
        </w:rPr>
        <w:instrText>WORKSHEETSTATS()</w:instrText>
      </w:r>
      <w:r w:rsidR="00155609">
        <w:instrText xml:space="preserve"> function</w:instrText>
      </w:r>
      <w:r w:rsidR="00234177">
        <w:instrText xml:space="preserve">" \r "worksheets" </w:instrText>
      </w:r>
      <w:r w:rsidR="001936D1">
        <w:rPr>
          <w:lang w:val="en-US"/>
        </w:rPr>
        <w:fldChar w:fldCharType="end"/>
      </w:r>
    </w:p>
    <w:p w:rsidR="00AD12A7" w:rsidRPr="008D78EB" w:rsidRDefault="00AD12A7" w:rsidP="00AD12A7">
      <w:pPr>
        <w:pStyle w:val="BodyTextCont"/>
        <w:rPr>
          <w:rStyle w:val="Emphasis"/>
        </w:rPr>
      </w:pPr>
      <w:r w:rsidRPr="008D78EB">
        <w:rPr>
          <w:rStyle w:val="Emphasis"/>
        </w:rPr>
        <w:t>=WORKSHEETSTATS()</w:t>
      </w:r>
    </w:p>
    <w:p w:rsidR="00AD12A7" w:rsidRPr="008D78EB" w:rsidRDefault="00026F62" w:rsidP="00930682">
      <w:pPr>
        <w:pStyle w:val="Code"/>
        <w:rPr>
          <w:rStyle w:val="Strong"/>
          <w:noProof w:val="0"/>
        </w:rPr>
      </w:pPr>
      <w:r w:rsidRPr="008D78EB">
        <w:rPr>
          <w:rStyle w:val="Strong"/>
          <w:noProof w:val="0"/>
        </w:rPr>
        <w:t xml:space="preserve">The </w:t>
      </w:r>
      <w:r w:rsidR="00930682" w:rsidRPr="008D78EB">
        <w:rPr>
          <w:rStyle w:val="Strong"/>
          <w:noProof w:val="0"/>
        </w:rPr>
        <w:t>Code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Function WORKSHEETSTATS()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Set rng1 = </w:t>
      </w:r>
      <w:proofErr w:type="spellStart"/>
      <w:r w:rsidRPr="008D78EB">
        <w:rPr>
          <w:rStyle w:val="CodeInline"/>
          <w:noProof w:val="0"/>
        </w:rPr>
        <w:t>ActiveSheet.UsedRange</w:t>
      </w:r>
      <w:proofErr w:type="spellEnd"/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On Error Resume Next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numConstants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xlCellTypeConstants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numConstants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numerrors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xlCellTypeConstants</w:t>
      </w:r>
      <w:proofErr w:type="spellEnd"/>
      <w:r w:rsidRPr="008D78EB">
        <w:rPr>
          <w:rStyle w:val="CodeInline"/>
          <w:noProof w:val="0"/>
        </w:rPr>
        <w:t xml:space="preserve">, </w:t>
      </w:r>
      <w:proofErr w:type="spellStart"/>
      <w:r w:rsidRPr="008D78EB">
        <w:rPr>
          <w:rStyle w:val="CodeInline"/>
          <w:noProof w:val="0"/>
        </w:rPr>
        <w:t>xlErrors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numerrors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numLogical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xlCellTypeConstants</w:t>
      </w:r>
      <w:proofErr w:type="spellEnd"/>
      <w:r w:rsidRPr="008D78EB">
        <w:rPr>
          <w:rStyle w:val="CodeInline"/>
          <w:noProof w:val="0"/>
        </w:rPr>
        <w:t xml:space="preserve">, </w:t>
      </w:r>
      <w:proofErr w:type="spellStart"/>
      <w:r w:rsidRPr="008D78EB">
        <w:rPr>
          <w:rStyle w:val="CodeInline"/>
          <w:noProof w:val="0"/>
        </w:rPr>
        <w:t>xlLogical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numLogical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numText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xlCellTypeConstants</w:t>
      </w:r>
      <w:proofErr w:type="spellEnd"/>
      <w:r w:rsidRPr="008D78EB">
        <w:rPr>
          <w:rStyle w:val="CodeInline"/>
          <w:noProof w:val="0"/>
        </w:rPr>
        <w:t xml:space="preserve">, </w:t>
      </w:r>
      <w:proofErr w:type="spellStart"/>
      <w:r w:rsidRPr="008D78EB">
        <w:rPr>
          <w:rStyle w:val="CodeInline"/>
          <w:noProof w:val="0"/>
        </w:rPr>
        <w:t>xlTextValues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numText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numNumbers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xlCellTypeConstants</w:t>
      </w:r>
      <w:proofErr w:type="spellEnd"/>
      <w:r w:rsidRPr="008D78EB">
        <w:rPr>
          <w:rStyle w:val="CodeInline"/>
          <w:noProof w:val="0"/>
        </w:rPr>
        <w:t xml:space="preserve">, </w:t>
      </w:r>
      <w:proofErr w:type="spellStart"/>
      <w:r w:rsidRPr="008D78EB">
        <w:rPr>
          <w:rStyle w:val="CodeInline"/>
          <w:noProof w:val="0"/>
        </w:rPr>
        <w:t>xlNumbers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numNumbers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numformulas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xlCellTypeFormulas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numformulas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numBlanks</w:t>
      </w:r>
      <w:proofErr w:type="spellEnd"/>
      <w:r w:rsidRPr="008D78EB">
        <w:rPr>
          <w:rStyle w:val="CodeInline"/>
          <w:noProof w:val="0"/>
        </w:rPr>
        <w:t xml:space="preserve"> = rng1.SpecialCells(</w:t>
      </w:r>
      <w:proofErr w:type="spellStart"/>
      <w:r w:rsidRPr="008D78EB">
        <w:rPr>
          <w:rStyle w:val="CodeInline"/>
          <w:noProof w:val="0"/>
        </w:rPr>
        <w:t>xlBlanks</w:t>
      </w:r>
      <w:proofErr w:type="spellEnd"/>
      <w:r w:rsidRPr="008D78EB">
        <w:rPr>
          <w:rStyle w:val="CodeInline"/>
          <w:noProof w:val="0"/>
        </w:rPr>
        <w:t>).Count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If Err &lt;&gt; 0 Then </w:t>
      </w:r>
      <w:proofErr w:type="spellStart"/>
      <w:r w:rsidRPr="008D78EB">
        <w:rPr>
          <w:rStyle w:val="CodeInline"/>
          <w:noProof w:val="0"/>
        </w:rPr>
        <w:t>numBlanks</w:t>
      </w:r>
      <w:proofErr w:type="spellEnd"/>
      <w:r w:rsidRPr="008D78EB">
        <w:rPr>
          <w:rStyle w:val="CodeInline"/>
          <w:noProof w:val="0"/>
        </w:rPr>
        <w:t xml:space="preserve"> = 0: Err = 0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Msg</w:t>
      </w:r>
      <w:proofErr w:type="spellEnd"/>
      <w:r w:rsidRPr="008D78EB">
        <w:rPr>
          <w:rStyle w:val="CodeInline"/>
          <w:noProof w:val="0"/>
        </w:rPr>
        <w:t xml:space="preserve"> = "Address:  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rng1.Address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"Last Row: 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rng1.Rows(rng1.Rows.Count).Row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"Last Column: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rng1.Columns(rng1.Columns.Count).Column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"Total Cells: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rng1.Count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lastRenderedPageBreak/>
        <w:t xml:space="preserve">      "   Formulas: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numformulas</w:t>
      </w:r>
      <w:proofErr w:type="spellEnd"/>
      <w:r w:rsidRPr="008D78EB">
        <w:rPr>
          <w:rStyle w:val="CodeInline"/>
          <w:noProof w:val="0"/>
        </w:rPr>
        <w:t xml:space="preserve">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   Blanks: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numBlanks</w:t>
      </w:r>
      <w:proofErr w:type="spellEnd"/>
      <w:r w:rsidRPr="008D78EB">
        <w:rPr>
          <w:rStyle w:val="CodeInline"/>
          <w:noProof w:val="0"/>
        </w:rPr>
        <w:t xml:space="preserve">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   Constants:"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numConstants</w:t>
      </w:r>
      <w:proofErr w:type="spellEnd"/>
      <w:r w:rsidRPr="008D78EB">
        <w:rPr>
          <w:rStyle w:val="CodeInline"/>
          <w:noProof w:val="0"/>
        </w:rPr>
        <w:t xml:space="preserve">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Mg2 = "Errors:   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numerrors</w:t>
      </w:r>
      <w:proofErr w:type="spellEnd"/>
      <w:r w:rsidRPr="008D78EB">
        <w:rPr>
          <w:rStyle w:val="CodeInline"/>
          <w:noProof w:val="0"/>
        </w:rPr>
        <w:t xml:space="preserve">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"Logical:  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numLogical</w:t>
      </w:r>
      <w:proofErr w:type="spellEnd"/>
      <w:r w:rsidRPr="008D78EB">
        <w:rPr>
          <w:rStyle w:val="CodeInline"/>
          <w:noProof w:val="0"/>
        </w:rPr>
        <w:t xml:space="preserve">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"Text:     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numText</w:t>
      </w:r>
      <w:proofErr w:type="spellEnd"/>
      <w:r w:rsidRPr="008D78EB">
        <w:rPr>
          <w:rStyle w:val="CodeInline"/>
          <w:noProof w:val="0"/>
        </w:rPr>
        <w:t xml:space="preserve">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>(10)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     "Numbers:     " &amp; </w:t>
      </w:r>
      <w:proofErr w:type="spellStart"/>
      <w:r w:rsidRPr="008D78EB">
        <w:rPr>
          <w:rStyle w:val="CodeInline"/>
          <w:noProof w:val="0"/>
        </w:rPr>
        <w:t>Chr</w:t>
      </w:r>
      <w:proofErr w:type="spellEnd"/>
      <w:r w:rsidRPr="008D78EB">
        <w:rPr>
          <w:rStyle w:val="CodeInline"/>
          <w:noProof w:val="0"/>
        </w:rPr>
        <w:t xml:space="preserve">(9) &amp; </w:t>
      </w:r>
      <w:proofErr w:type="spellStart"/>
      <w:r w:rsidRPr="008D78EB">
        <w:rPr>
          <w:rStyle w:val="CodeInline"/>
          <w:noProof w:val="0"/>
        </w:rPr>
        <w:t>numNumbers</w:t>
      </w:r>
      <w:proofErr w:type="spellEnd"/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 title1 = "</w:t>
      </w:r>
      <w:proofErr w:type="spellStart"/>
      <w:r w:rsidRPr="008D78EB">
        <w:rPr>
          <w:rStyle w:val="CodeInline"/>
          <w:noProof w:val="0"/>
        </w:rPr>
        <w:t>SheetStats</w:t>
      </w:r>
      <w:proofErr w:type="spellEnd"/>
      <w:r w:rsidRPr="008D78EB">
        <w:rPr>
          <w:rStyle w:val="CodeInline"/>
          <w:noProof w:val="0"/>
        </w:rPr>
        <w:t xml:space="preserve"> for " &amp; </w:t>
      </w:r>
      <w:proofErr w:type="spellStart"/>
      <w:r w:rsidRPr="008D78EB">
        <w:rPr>
          <w:rStyle w:val="CodeInline"/>
          <w:noProof w:val="0"/>
        </w:rPr>
        <w:t>Application.ActiveSheet.Name</w:t>
      </w:r>
      <w:proofErr w:type="spellEnd"/>
      <w:r w:rsidRPr="008D78EB">
        <w:rPr>
          <w:rStyle w:val="CodeInline"/>
          <w:noProof w:val="0"/>
        </w:rPr>
        <w:t xml:space="preserve"> &amp; _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 xml:space="preserve">" in " &amp; </w:t>
      </w:r>
      <w:proofErr w:type="spellStart"/>
      <w:r w:rsidRPr="008D78EB">
        <w:rPr>
          <w:rStyle w:val="CodeInline"/>
          <w:noProof w:val="0"/>
        </w:rPr>
        <w:t>Application.ActiveWorkbook.FullName</w:t>
      </w:r>
      <w:proofErr w:type="spellEnd"/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proofErr w:type="spellStart"/>
      <w:r w:rsidRPr="008D78EB">
        <w:rPr>
          <w:rStyle w:val="CodeInline"/>
          <w:noProof w:val="0"/>
        </w:rPr>
        <w:t>iANS</w:t>
      </w:r>
      <w:proofErr w:type="spellEnd"/>
      <w:r w:rsidRPr="008D78EB">
        <w:rPr>
          <w:rStyle w:val="CodeInline"/>
          <w:noProof w:val="0"/>
        </w:rPr>
        <w:t xml:space="preserve"> = </w:t>
      </w:r>
      <w:proofErr w:type="spellStart"/>
      <w:r w:rsidRPr="008D78EB">
        <w:rPr>
          <w:rStyle w:val="CodeInline"/>
          <w:noProof w:val="0"/>
        </w:rPr>
        <w:t>MsgBox</w:t>
      </w:r>
      <w:proofErr w:type="spellEnd"/>
      <w:r w:rsidRPr="008D78EB">
        <w:rPr>
          <w:rStyle w:val="CodeInline"/>
          <w:noProof w:val="0"/>
        </w:rPr>
        <w:t>(</w:t>
      </w:r>
      <w:proofErr w:type="spellStart"/>
      <w:r w:rsidRPr="008D78EB">
        <w:rPr>
          <w:rStyle w:val="CodeInline"/>
          <w:noProof w:val="0"/>
        </w:rPr>
        <w:t>Msg</w:t>
      </w:r>
      <w:proofErr w:type="spellEnd"/>
      <w:r w:rsidRPr="008D78EB">
        <w:rPr>
          <w:rStyle w:val="CodeInline"/>
          <w:noProof w:val="0"/>
        </w:rPr>
        <w:t xml:space="preserve"> &amp; Mg2, , title1)</w:t>
      </w: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</w:p>
    <w:p w:rsidR="008F3A71" w:rsidRPr="008D78EB" w:rsidRDefault="008F3A71" w:rsidP="008F3A71">
      <w:pPr>
        <w:pStyle w:val="Code"/>
        <w:rPr>
          <w:rStyle w:val="CodeInline"/>
          <w:noProof w:val="0"/>
        </w:rPr>
      </w:pPr>
      <w:r w:rsidRPr="008D78EB">
        <w:rPr>
          <w:rStyle w:val="CodeInline"/>
          <w:noProof w:val="0"/>
        </w:rPr>
        <w:t>End Function</w:t>
      </w:r>
    </w:p>
    <w:p w:rsidR="00936C3F" w:rsidRPr="008D78EB" w:rsidRDefault="00936C3F" w:rsidP="00936C3F">
      <w:pPr>
        <w:pStyle w:val="BodyTextCont"/>
      </w:pPr>
      <w:bookmarkStart w:id="26" w:name="issues"/>
      <w:bookmarkEnd w:id="25"/>
    </w:p>
    <w:bookmarkEnd w:id="26"/>
    <w:p w:rsidR="00C763F4" w:rsidRPr="008D78EB" w:rsidRDefault="00C763F4" w:rsidP="00C763F4">
      <w:pPr>
        <w:pStyle w:val="BodyTextCont"/>
      </w:pPr>
    </w:p>
    <w:sectPr w:rsidR="00C763F4" w:rsidRPr="008D78EB" w:rsidSect="009112C3">
      <w:headerReference w:type="even" r:id="rId13"/>
      <w:headerReference w:type="default" r:id="rId14"/>
      <w:pgSz w:w="8640" w:h="12960" w:code="64"/>
      <w:pgMar w:top="1174" w:right="720" w:bottom="1170" w:left="720" w:header="547" w:footer="547" w:gutter="360"/>
      <w:cols w:space="720"/>
      <w:titlePg/>
      <w:docGrid w:linePitch="326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525BB18" w15:done="0"/>
  <w15:commentEx w15:paraId="00784DB9" w15:done="0"/>
  <w15:commentEx w15:paraId="6CBA0DC1" w15:done="0"/>
  <w15:commentEx w15:paraId="1948AA2B" w15:done="0"/>
  <w15:commentEx w15:paraId="20AAF194" w15:done="0"/>
  <w15:commentEx w15:paraId="1BBF76A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25D0" w:rsidRDefault="002F25D0">
      <w:r>
        <w:separator/>
      </w:r>
    </w:p>
  </w:endnote>
  <w:endnote w:type="continuationSeparator" w:id="0">
    <w:p w:rsidR="002F25D0" w:rsidRDefault="002F2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080AD820-2D72-457D-B282-6D81597DABEF}"/>
    <w:embedBold r:id="rId2" w:fontKey="{BBA3CFBE-1B1E-4E2F-85F3-447F19B9D08F}"/>
    <w:embedItalic r:id="rId3" w:fontKey="{3E2A0062-4234-41C3-911C-4BC558129A4F}"/>
    <w:embedBoldItalic r:id="rId4" w:fontKey="{39EFB448-78AC-49C6-BD56-EC5EE277E7D0}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  <w:embedRegular r:id="rId5" w:fontKey="{138D6EC3-30D6-4AAF-A56C-4A55220F3179}"/>
    <w:embedBold r:id="rId6" w:fontKey="{26BE45F6-007B-4E41-B053-CE4936219709}"/>
    <w:embedItalic r:id="rId7" w:fontKey="{4444F22E-C093-4E70-BE7F-C04DDDF0881C}"/>
    <w:embedBoldItalic r:id="rId8" w:fontKey="{C9273764-7CFA-4FDD-A36F-0B9C43AAFB4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F740F95B-4D55-46F4-95B5-0C2861DDF152}"/>
    <w:embedBold r:id="rId10" w:fontKey="{E84DC82F-E49E-4473-9FEA-1AA60B90AE75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E50B53C0-98AC-4051-974A-B62167CF0679}"/>
    <w:embedItalic r:id="rId12" w:fontKey="{8AD5D942-F11B-4A1F-8381-90665F49C9AC}"/>
  </w:font>
  <w:font w:name="Helvetica-Narrow">
    <w:altName w:val="Arial Narrow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heSansMonoConBlack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Utopia">
    <w:altName w:val="Hippy Stamp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Normal">
    <w:altName w:val="Arial"/>
    <w:panose1 w:val="00000000000000000000"/>
    <w:charset w:val="00"/>
    <w:family w:val="swiss"/>
    <w:notTrueType/>
    <w:pitch w:val="variable"/>
    <w:sig w:usb0="00000001" w:usb1="00000000" w:usb2="00000000" w:usb3="00000000" w:csb0="000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 Condensed">
    <w:panose1 w:val="020B0506020104020203"/>
    <w:charset w:val="00"/>
    <w:family w:val="swiss"/>
    <w:pitch w:val="variable"/>
    <w:sig w:usb0="00000007" w:usb1="00000000" w:usb2="00000000" w:usb3="00000000" w:csb0="00000003" w:csb1="00000000"/>
    <w:embedRegular r:id="rId13" w:fontKey="{77B3719D-BA7A-427A-BCD7-87529AD78AD2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4" w:fontKey="{D8DCAD72-C2B8-45B0-B8B8-8BC2E54625A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01068E84-E14F-4782-9AD9-B316C029D74A}"/>
  </w:font>
  <w:font w:name="HelveticaNeueBoldCond">
    <w:altName w:val="Times New Roman"/>
    <w:charset w:val="00"/>
    <w:family w:val="auto"/>
    <w:pitch w:val="variable"/>
    <w:sig w:usb0="00000001" w:usb1="40000048" w:usb2="00000000" w:usb3="00000000" w:csb0="0000011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ZapfDingbats">
    <w:panose1 w:val="00000000000000000000"/>
    <w:charset w:val="02"/>
    <w:family w:val="decorative"/>
    <w:notTrueType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25D0" w:rsidRDefault="002F25D0">
      <w:r>
        <w:separator/>
      </w:r>
    </w:p>
  </w:footnote>
  <w:footnote w:type="continuationSeparator" w:id="0">
    <w:p w:rsidR="002F25D0" w:rsidRDefault="002F25D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0AC7" w:rsidRPr="00397D37" w:rsidRDefault="002F25D0" w:rsidP="00043BF1">
    <w:pPr>
      <w:pStyle w:val="Header"/>
      <w:spacing w:line="210" w:lineRule="exact"/>
      <w:ind w:right="360"/>
      <w:rPr>
        <w:b w:val="0"/>
        <w:bCs/>
        <w:i/>
        <w:iCs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2050" type="#_x0000_t202" style="position:absolute;margin-left:-35.45pt;margin-top:-.75pt;width:31.1pt;height:13.15pt;z-index:2516572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" filled="f" fillcolor="black" strokeweight=".5pt">
          <v:textbox inset="0,0,3.6pt,0">
            <w:txbxContent>
              <w:p w:rsidR="00B80AC7" w:rsidRPr="002D7296" w:rsidRDefault="001936D1" w:rsidP="00652EE3">
                <w:pPr>
                  <w:pStyle w:val="Header"/>
                  <w:spacing w:line="240" w:lineRule="auto"/>
                  <w:jc w:val="right"/>
                  <w:rPr>
                    <w:rFonts w:ascii="HelveticaNeue Condensed" w:hAnsi="HelveticaNeue Condensed"/>
                    <w:szCs w:val="16"/>
                  </w:rPr>
                </w:pPr>
                <w:r w:rsidRPr="002D7296">
                  <w:rPr>
                    <w:rStyle w:val="PageNumber"/>
                    <w:szCs w:val="16"/>
                  </w:rPr>
                  <w:fldChar w:fldCharType="begin"/>
                </w:r>
                <w:r w:rsidR="00B80AC7" w:rsidRPr="002D7296">
                  <w:rPr>
                    <w:rStyle w:val="PageNumber"/>
                    <w:szCs w:val="16"/>
                  </w:rPr>
                  <w:instrText xml:space="preserve">PAGE  </w:instrText>
                </w:r>
                <w:r w:rsidRPr="002D7296">
                  <w:rPr>
                    <w:rStyle w:val="PageNumber"/>
                    <w:szCs w:val="16"/>
                  </w:rPr>
                  <w:fldChar w:fldCharType="separate"/>
                </w:r>
                <w:r w:rsidR="00E8132B">
                  <w:rPr>
                    <w:rStyle w:val="PageNumber"/>
                    <w:noProof/>
                    <w:szCs w:val="16"/>
                  </w:rPr>
                  <w:t>8</w:t>
                </w:r>
                <w:r w:rsidRPr="002D7296">
                  <w:rPr>
                    <w:rStyle w:val="PageNumber"/>
                    <w:szCs w:val="16"/>
                  </w:rPr>
                  <w:fldChar w:fldCharType="end"/>
                </w:r>
              </w:p>
            </w:txbxContent>
          </v:textbox>
          <w10:wrap type="square"/>
        </v:shape>
      </w:pict>
    </w:r>
    <w:r w:rsidR="00B80AC7">
      <w:t xml:space="preserve">CHAPTER 3 |  </w:t>
    </w:r>
    <w:r w:rsidR="00B80AC7">
      <w:rPr>
        <w:rStyle w:val="Emphasis"/>
      </w:rPr>
      <w:t>Modeling Functions and Tools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0AC7" w:rsidRPr="00043BF1" w:rsidRDefault="002F25D0" w:rsidP="00013B37">
    <w:pPr>
      <w:pStyle w:val="Header"/>
      <w:tabs>
        <w:tab w:val="clear" w:pos="4320"/>
      </w:tabs>
      <w:spacing w:line="210" w:lineRule="exact"/>
      <w:jc w:val="right"/>
      <w:rPr>
        <w:b w:val="0"/>
        <w:bCs/>
        <w:i/>
        <w:iCs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" o:spid="_x0000_s2049" type="#_x0000_t202" style="position:absolute;left:0;text-align:left;margin-left:346.4pt;margin-top:-1.1pt;width:31.5pt;height:13.15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" filled="f" fillcolor="black" strokeweight=".5pt">
          <v:textbox inset="3.6pt,0,0,0">
            <w:txbxContent>
              <w:p w:rsidR="00B80AC7" w:rsidRPr="002D7296" w:rsidRDefault="001936D1" w:rsidP="00013B37">
                <w:pPr>
                  <w:pStyle w:val="Header"/>
                  <w:spacing w:line="240" w:lineRule="auto"/>
                  <w:rPr>
                    <w:rFonts w:ascii="HelveticaNeue Condensed" w:hAnsi="HelveticaNeue Condensed"/>
                    <w:szCs w:val="16"/>
                  </w:rPr>
                </w:pPr>
                <w:r w:rsidRPr="002D7296">
                  <w:rPr>
                    <w:rStyle w:val="PageNumber"/>
                    <w:szCs w:val="16"/>
                  </w:rPr>
                  <w:fldChar w:fldCharType="begin"/>
                </w:r>
                <w:r w:rsidR="00B80AC7" w:rsidRPr="002D7296">
                  <w:rPr>
                    <w:rStyle w:val="PageNumber"/>
                    <w:szCs w:val="16"/>
                  </w:rPr>
                  <w:instrText xml:space="preserve">PAGE  </w:instrText>
                </w:r>
                <w:r w:rsidRPr="002D7296">
                  <w:rPr>
                    <w:rStyle w:val="PageNumber"/>
                    <w:szCs w:val="16"/>
                  </w:rPr>
                  <w:fldChar w:fldCharType="separate"/>
                </w:r>
                <w:r w:rsidR="00E8132B">
                  <w:rPr>
                    <w:rStyle w:val="PageNumber"/>
                    <w:noProof/>
                    <w:szCs w:val="16"/>
                  </w:rPr>
                  <w:t>7</w:t>
                </w:r>
                <w:r w:rsidRPr="002D7296">
                  <w:rPr>
                    <w:rStyle w:val="PageNumber"/>
                    <w:szCs w:val="16"/>
                  </w:rPr>
                  <w:fldChar w:fldCharType="end"/>
                </w:r>
              </w:p>
            </w:txbxContent>
          </v:textbox>
          <w10:wrap type="square"/>
        </v:shape>
      </w:pict>
    </w:r>
    <w:r w:rsidR="00B80AC7">
      <w:t>The Handbook of Financial Modeling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D50F54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52E02B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4678E4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8ED62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AC665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4DA81F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3A6CCB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57EC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06002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57A04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845A8E"/>
    <w:multiLevelType w:val="hybridMultilevel"/>
    <w:tmpl w:val="7DAEE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62620A7"/>
    <w:multiLevelType w:val="hybridMultilevel"/>
    <w:tmpl w:val="B952FB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A48306B"/>
    <w:multiLevelType w:val="hybridMultilevel"/>
    <w:tmpl w:val="5F104232"/>
    <w:lvl w:ilvl="0" w:tplc="1CA403B2">
      <w:start w:val="1"/>
      <w:numFmt w:val="lowerLetter"/>
      <w:pStyle w:val="NumSubList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4">
    <w:nsid w:val="0D203210"/>
    <w:multiLevelType w:val="hybridMultilevel"/>
    <w:tmpl w:val="9E909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073A52"/>
    <w:multiLevelType w:val="hybridMultilevel"/>
    <w:tmpl w:val="26026828"/>
    <w:lvl w:ilvl="0" w:tplc="25B04E2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1A9B55DD"/>
    <w:multiLevelType w:val="hybridMultilevel"/>
    <w:tmpl w:val="B53C40D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2823058B"/>
    <w:multiLevelType w:val="hybridMultilevel"/>
    <w:tmpl w:val="B726E5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392564"/>
    <w:multiLevelType w:val="hybridMultilevel"/>
    <w:tmpl w:val="7A78C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D6C51A8"/>
    <w:multiLevelType w:val="hybridMultilevel"/>
    <w:tmpl w:val="A8B82A56"/>
    <w:lvl w:ilvl="0" w:tplc="294476A0">
      <w:start w:val="1"/>
      <w:numFmt w:val="decimal"/>
      <w:pStyle w:val="NumList"/>
      <w:lvlText w:val="%1."/>
      <w:lvlJc w:val="left"/>
      <w:pPr>
        <w:ind w:left="3054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3">
    <w:nsid w:val="2F5459C2"/>
    <w:multiLevelType w:val="hybridMultilevel"/>
    <w:tmpl w:val="3D184A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A161349"/>
    <w:multiLevelType w:val="hybridMultilevel"/>
    <w:tmpl w:val="02E8C4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B13074E"/>
    <w:multiLevelType w:val="hybridMultilevel"/>
    <w:tmpl w:val="DE24B5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EE509CD"/>
    <w:multiLevelType w:val="hybridMultilevel"/>
    <w:tmpl w:val="6F3249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49F5956"/>
    <w:multiLevelType w:val="hybridMultilevel"/>
    <w:tmpl w:val="00F87AA4"/>
    <w:lvl w:ilvl="0" w:tplc="F94443AC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45156B43"/>
    <w:multiLevelType w:val="hybridMultilevel"/>
    <w:tmpl w:val="781E81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80072FA"/>
    <w:multiLevelType w:val="hybridMultilevel"/>
    <w:tmpl w:val="7D7EA6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FDA317E"/>
    <w:multiLevelType w:val="hybridMultilevel"/>
    <w:tmpl w:val="01CAEE4E"/>
    <w:lvl w:ilvl="0" w:tplc="7B1C5656">
      <w:start w:val="1"/>
      <w:numFmt w:val="lowerLett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1">
    <w:nsid w:val="53593E90"/>
    <w:multiLevelType w:val="hybridMultilevel"/>
    <w:tmpl w:val="3A261BF8"/>
    <w:lvl w:ilvl="0" w:tplc="7B1C5656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3594AEC"/>
    <w:multiLevelType w:val="hybridMultilevel"/>
    <w:tmpl w:val="B86692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38D15D4"/>
    <w:multiLevelType w:val="hybridMultilevel"/>
    <w:tmpl w:val="573851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C25960"/>
    <w:multiLevelType w:val="hybridMultilevel"/>
    <w:tmpl w:val="5F9C4C10"/>
    <w:lvl w:ilvl="0" w:tplc="7B1C5656">
      <w:start w:val="1"/>
      <w:numFmt w:val="decimal"/>
      <w:pStyle w:val="ExerciseNumLis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5D4E3D0B"/>
    <w:multiLevelType w:val="hybridMultilevel"/>
    <w:tmpl w:val="156C3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F185A19"/>
    <w:multiLevelType w:val="hybridMultilevel"/>
    <w:tmpl w:val="838AB8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A21CE9"/>
    <w:multiLevelType w:val="hybridMultilevel"/>
    <w:tmpl w:val="911A2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FF48EC"/>
    <w:multiLevelType w:val="hybridMultilevel"/>
    <w:tmpl w:val="D7D8307A"/>
    <w:lvl w:ilvl="0" w:tplc="7B1C5656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74861BBF"/>
    <w:multiLevelType w:val="hybridMultilevel"/>
    <w:tmpl w:val="3886EBBC"/>
    <w:lvl w:ilvl="0" w:tplc="7B1C5656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40">
    <w:nsid w:val="7FAD534B"/>
    <w:multiLevelType w:val="hybridMultilevel"/>
    <w:tmpl w:val="347499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2"/>
  </w:num>
  <w:num w:numId="3">
    <w:abstractNumId w:val="18"/>
  </w:num>
  <w:num w:numId="4">
    <w:abstractNumId w:val="30"/>
  </w:num>
  <w:num w:numId="5">
    <w:abstractNumId w:val="12"/>
  </w:num>
  <w:num w:numId="6">
    <w:abstractNumId w:val="39"/>
  </w:num>
  <w:num w:numId="7">
    <w:abstractNumId w:val="27"/>
  </w:num>
  <w:num w:numId="8">
    <w:abstractNumId w:val="19"/>
  </w:num>
  <w:num w:numId="9">
    <w:abstractNumId w:val="38"/>
  </w:num>
  <w:num w:numId="10">
    <w:abstractNumId w:val="27"/>
  </w:num>
  <w:num w:numId="11">
    <w:abstractNumId w:val="16"/>
  </w:num>
  <w:num w:numId="12">
    <w:abstractNumId w:val="15"/>
  </w:num>
  <w:num w:numId="13">
    <w:abstractNumId w:val="31"/>
    <w:lvlOverride w:ilvl="0">
      <w:startOverride w:val="1"/>
    </w:lvlOverride>
  </w:num>
  <w:num w:numId="14">
    <w:abstractNumId w:val="9"/>
  </w:num>
  <w:num w:numId="15">
    <w:abstractNumId w:val="7"/>
  </w:num>
  <w:num w:numId="16">
    <w:abstractNumId w:val="6"/>
  </w:num>
  <w:num w:numId="17">
    <w:abstractNumId w:val="5"/>
  </w:num>
  <w:num w:numId="18">
    <w:abstractNumId w:val="4"/>
  </w:num>
  <w:num w:numId="19">
    <w:abstractNumId w:val="8"/>
  </w:num>
  <w:num w:numId="20">
    <w:abstractNumId w:val="3"/>
  </w:num>
  <w:num w:numId="21">
    <w:abstractNumId w:val="2"/>
  </w:num>
  <w:num w:numId="22">
    <w:abstractNumId w:val="1"/>
  </w:num>
  <w:num w:numId="23">
    <w:abstractNumId w:val="0"/>
  </w:num>
  <w:num w:numId="24">
    <w:abstractNumId w:val="30"/>
    <w:lvlOverride w:ilvl="0">
      <w:startOverride w:val="1"/>
    </w:lvlOverride>
  </w:num>
  <w:num w:numId="25">
    <w:abstractNumId w:val="30"/>
    <w:lvlOverride w:ilvl="0">
      <w:startOverride w:val="1"/>
    </w:lvlOverride>
  </w:num>
  <w:num w:numId="26">
    <w:abstractNumId w:val="30"/>
    <w:lvlOverride w:ilvl="0">
      <w:startOverride w:val="1"/>
    </w:lvlOverride>
  </w:num>
  <w:num w:numId="27">
    <w:abstractNumId w:val="30"/>
    <w:lvlOverride w:ilvl="0">
      <w:startOverride w:val="1"/>
    </w:lvlOverride>
  </w:num>
  <w:num w:numId="28">
    <w:abstractNumId w:val="30"/>
    <w:lvlOverride w:ilvl="0">
      <w:startOverride w:val="1"/>
    </w:lvlOverride>
  </w:num>
  <w:num w:numId="29">
    <w:abstractNumId w:val="22"/>
  </w:num>
  <w:num w:numId="30">
    <w:abstractNumId w:val="13"/>
  </w:num>
  <w:num w:numId="31">
    <w:abstractNumId w:val="13"/>
    <w:lvlOverride w:ilvl="0">
      <w:startOverride w:val="1"/>
    </w:lvlOverride>
  </w:num>
  <w:num w:numId="32">
    <w:abstractNumId w:val="26"/>
  </w:num>
  <w:num w:numId="33">
    <w:abstractNumId w:val="35"/>
  </w:num>
  <w:num w:numId="34">
    <w:abstractNumId w:val="29"/>
  </w:num>
  <w:num w:numId="35">
    <w:abstractNumId w:val="36"/>
  </w:num>
  <w:num w:numId="36">
    <w:abstractNumId w:val="40"/>
  </w:num>
  <w:num w:numId="37">
    <w:abstractNumId w:val="17"/>
  </w:num>
  <w:num w:numId="38">
    <w:abstractNumId w:val="20"/>
  </w:num>
  <w:num w:numId="39">
    <w:abstractNumId w:val="23"/>
  </w:num>
  <w:num w:numId="40">
    <w:abstractNumId w:val="14"/>
  </w:num>
  <w:num w:numId="41">
    <w:abstractNumId w:val="28"/>
  </w:num>
  <w:num w:numId="42">
    <w:abstractNumId w:val="21"/>
  </w:num>
  <w:num w:numId="43">
    <w:abstractNumId w:val="37"/>
  </w:num>
  <w:num w:numId="44">
    <w:abstractNumId w:val="10"/>
  </w:num>
  <w:num w:numId="45">
    <w:abstractNumId w:val="25"/>
  </w:num>
  <w:num w:numId="46">
    <w:abstractNumId w:val="24"/>
  </w:num>
  <w:num w:numId="47">
    <w:abstractNumId w:val="33"/>
  </w:num>
  <w:num w:numId="48">
    <w:abstractNumId w:val="11"/>
  </w:num>
  <w:num w:numId="49">
    <w:abstractNumId w:val="32"/>
  </w:num>
  <w:numIdMacAtCleanup w:val="1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alph Moore">
    <w15:presenceInfo w15:providerId="Windows Live" w15:userId="58718614c80628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embedTrueTypeFonts/>
  <w:hideSpellingErrors/>
  <w:hideGrammaticalErrors/>
  <w:proofState w:spelling="clean"/>
  <w:attachedTemplate r:id="rId1"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ocumentProtection w:formatting="1" w:enforcement="1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B64BD"/>
    <w:rsid w:val="00001E39"/>
    <w:rsid w:val="00002570"/>
    <w:rsid w:val="00002F42"/>
    <w:rsid w:val="00003DF8"/>
    <w:rsid w:val="00006CFE"/>
    <w:rsid w:val="00011461"/>
    <w:rsid w:val="00012E32"/>
    <w:rsid w:val="00013B37"/>
    <w:rsid w:val="0001489A"/>
    <w:rsid w:val="00014BA7"/>
    <w:rsid w:val="00015085"/>
    <w:rsid w:val="00016FC4"/>
    <w:rsid w:val="00017430"/>
    <w:rsid w:val="00020127"/>
    <w:rsid w:val="00023543"/>
    <w:rsid w:val="000259EC"/>
    <w:rsid w:val="00026CC8"/>
    <w:rsid w:val="00026F62"/>
    <w:rsid w:val="00031178"/>
    <w:rsid w:val="00031D66"/>
    <w:rsid w:val="00033AEB"/>
    <w:rsid w:val="000354C2"/>
    <w:rsid w:val="00041847"/>
    <w:rsid w:val="00041B40"/>
    <w:rsid w:val="0004263F"/>
    <w:rsid w:val="00042803"/>
    <w:rsid w:val="000429CB"/>
    <w:rsid w:val="00043BF1"/>
    <w:rsid w:val="00055277"/>
    <w:rsid w:val="0005674F"/>
    <w:rsid w:val="0005741B"/>
    <w:rsid w:val="00064306"/>
    <w:rsid w:val="00064DAE"/>
    <w:rsid w:val="0006551C"/>
    <w:rsid w:val="00066C0F"/>
    <w:rsid w:val="00066EC9"/>
    <w:rsid w:val="00067A2D"/>
    <w:rsid w:val="00070C8B"/>
    <w:rsid w:val="0008132D"/>
    <w:rsid w:val="0008208C"/>
    <w:rsid w:val="00083870"/>
    <w:rsid w:val="000871FF"/>
    <w:rsid w:val="00091FDD"/>
    <w:rsid w:val="00093B67"/>
    <w:rsid w:val="000A0F0B"/>
    <w:rsid w:val="000A23C2"/>
    <w:rsid w:val="000A255A"/>
    <w:rsid w:val="000A2FC0"/>
    <w:rsid w:val="000A68B4"/>
    <w:rsid w:val="000A6D24"/>
    <w:rsid w:val="000A6E46"/>
    <w:rsid w:val="000A7707"/>
    <w:rsid w:val="000B202B"/>
    <w:rsid w:val="000B2EE9"/>
    <w:rsid w:val="000B32CF"/>
    <w:rsid w:val="000B50EE"/>
    <w:rsid w:val="000B7083"/>
    <w:rsid w:val="000C2336"/>
    <w:rsid w:val="000C2F7A"/>
    <w:rsid w:val="000C323F"/>
    <w:rsid w:val="000C3E09"/>
    <w:rsid w:val="000C4C13"/>
    <w:rsid w:val="000C5725"/>
    <w:rsid w:val="000C717D"/>
    <w:rsid w:val="000C7C4C"/>
    <w:rsid w:val="000D1F05"/>
    <w:rsid w:val="000D5057"/>
    <w:rsid w:val="000D5E2C"/>
    <w:rsid w:val="000D620C"/>
    <w:rsid w:val="000D644F"/>
    <w:rsid w:val="000D6C66"/>
    <w:rsid w:val="000E0F0D"/>
    <w:rsid w:val="000E1D25"/>
    <w:rsid w:val="000E3A99"/>
    <w:rsid w:val="000E3D72"/>
    <w:rsid w:val="000F0013"/>
    <w:rsid w:val="000F2A76"/>
    <w:rsid w:val="000F4099"/>
    <w:rsid w:val="000F469A"/>
    <w:rsid w:val="000F5643"/>
    <w:rsid w:val="001001B8"/>
    <w:rsid w:val="00102D3A"/>
    <w:rsid w:val="001053F3"/>
    <w:rsid w:val="00110B9C"/>
    <w:rsid w:val="00111A42"/>
    <w:rsid w:val="00114A41"/>
    <w:rsid w:val="001208AB"/>
    <w:rsid w:val="001221CF"/>
    <w:rsid w:val="00122FB3"/>
    <w:rsid w:val="0012387C"/>
    <w:rsid w:val="00124F11"/>
    <w:rsid w:val="00125CC5"/>
    <w:rsid w:val="00130399"/>
    <w:rsid w:val="00131826"/>
    <w:rsid w:val="00134342"/>
    <w:rsid w:val="00135785"/>
    <w:rsid w:val="00136426"/>
    <w:rsid w:val="00145130"/>
    <w:rsid w:val="001503D2"/>
    <w:rsid w:val="001504F6"/>
    <w:rsid w:val="001508DE"/>
    <w:rsid w:val="00155484"/>
    <w:rsid w:val="00155609"/>
    <w:rsid w:val="00160D6B"/>
    <w:rsid w:val="00162189"/>
    <w:rsid w:val="001623DA"/>
    <w:rsid w:val="0016257A"/>
    <w:rsid w:val="001705B2"/>
    <w:rsid w:val="001718B5"/>
    <w:rsid w:val="0017246D"/>
    <w:rsid w:val="00174250"/>
    <w:rsid w:val="00174E3D"/>
    <w:rsid w:val="00174FD7"/>
    <w:rsid w:val="0017785E"/>
    <w:rsid w:val="00177B3B"/>
    <w:rsid w:val="0018012E"/>
    <w:rsid w:val="00180B3C"/>
    <w:rsid w:val="0018136B"/>
    <w:rsid w:val="00184D83"/>
    <w:rsid w:val="00185770"/>
    <w:rsid w:val="001858A0"/>
    <w:rsid w:val="00185AE5"/>
    <w:rsid w:val="00186BEC"/>
    <w:rsid w:val="00190C76"/>
    <w:rsid w:val="001929BC"/>
    <w:rsid w:val="00192A8B"/>
    <w:rsid w:val="001936D1"/>
    <w:rsid w:val="0019452D"/>
    <w:rsid w:val="001A05D6"/>
    <w:rsid w:val="001A2288"/>
    <w:rsid w:val="001A4BF1"/>
    <w:rsid w:val="001A57A5"/>
    <w:rsid w:val="001A57FE"/>
    <w:rsid w:val="001A5E34"/>
    <w:rsid w:val="001A785E"/>
    <w:rsid w:val="001A79EE"/>
    <w:rsid w:val="001B1D98"/>
    <w:rsid w:val="001B3356"/>
    <w:rsid w:val="001B4BB4"/>
    <w:rsid w:val="001B5784"/>
    <w:rsid w:val="001B6585"/>
    <w:rsid w:val="001C119A"/>
    <w:rsid w:val="001C1F31"/>
    <w:rsid w:val="001C2B88"/>
    <w:rsid w:val="001C5451"/>
    <w:rsid w:val="001C5554"/>
    <w:rsid w:val="001C64A5"/>
    <w:rsid w:val="001D0AC1"/>
    <w:rsid w:val="001D22E5"/>
    <w:rsid w:val="001D4DF3"/>
    <w:rsid w:val="001D666D"/>
    <w:rsid w:val="001E5AB7"/>
    <w:rsid w:val="001E5E49"/>
    <w:rsid w:val="001E636A"/>
    <w:rsid w:val="001F0E09"/>
    <w:rsid w:val="001F3792"/>
    <w:rsid w:val="001F5144"/>
    <w:rsid w:val="001F7214"/>
    <w:rsid w:val="00203F38"/>
    <w:rsid w:val="0020419D"/>
    <w:rsid w:val="0020588C"/>
    <w:rsid w:val="002060A8"/>
    <w:rsid w:val="002103D1"/>
    <w:rsid w:val="002110EC"/>
    <w:rsid w:val="00211C19"/>
    <w:rsid w:val="002141A4"/>
    <w:rsid w:val="0021420E"/>
    <w:rsid w:val="00216443"/>
    <w:rsid w:val="00216981"/>
    <w:rsid w:val="002172BD"/>
    <w:rsid w:val="002213E2"/>
    <w:rsid w:val="00224F5A"/>
    <w:rsid w:val="00226205"/>
    <w:rsid w:val="002263FD"/>
    <w:rsid w:val="00226966"/>
    <w:rsid w:val="00226D92"/>
    <w:rsid w:val="002278D2"/>
    <w:rsid w:val="0023066E"/>
    <w:rsid w:val="00234177"/>
    <w:rsid w:val="00235823"/>
    <w:rsid w:val="0023597C"/>
    <w:rsid w:val="002409A2"/>
    <w:rsid w:val="002419E0"/>
    <w:rsid w:val="00243E4E"/>
    <w:rsid w:val="00245275"/>
    <w:rsid w:val="00245D21"/>
    <w:rsid w:val="002472E4"/>
    <w:rsid w:val="00250818"/>
    <w:rsid w:val="00252E39"/>
    <w:rsid w:val="0025315A"/>
    <w:rsid w:val="00253B76"/>
    <w:rsid w:val="00254277"/>
    <w:rsid w:val="0025452A"/>
    <w:rsid w:val="00256940"/>
    <w:rsid w:val="00257EBC"/>
    <w:rsid w:val="00260E55"/>
    <w:rsid w:val="002612C6"/>
    <w:rsid w:val="002620F5"/>
    <w:rsid w:val="00263F56"/>
    <w:rsid w:val="00264A56"/>
    <w:rsid w:val="00264AC3"/>
    <w:rsid w:val="00270305"/>
    <w:rsid w:val="00270490"/>
    <w:rsid w:val="002714D1"/>
    <w:rsid w:val="00271BD2"/>
    <w:rsid w:val="002734F7"/>
    <w:rsid w:val="00276249"/>
    <w:rsid w:val="0027782D"/>
    <w:rsid w:val="0028108B"/>
    <w:rsid w:val="00281D0C"/>
    <w:rsid w:val="00282340"/>
    <w:rsid w:val="002825A6"/>
    <w:rsid w:val="002865F9"/>
    <w:rsid w:val="00291480"/>
    <w:rsid w:val="0029219B"/>
    <w:rsid w:val="00292E15"/>
    <w:rsid w:val="00295522"/>
    <w:rsid w:val="00297C62"/>
    <w:rsid w:val="002A2369"/>
    <w:rsid w:val="002A2819"/>
    <w:rsid w:val="002A4764"/>
    <w:rsid w:val="002A6468"/>
    <w:rsid w:val="002B3387"/>
    <w:rsid w:val="002B4C22"/>
    <w:rsid w:val="002B4F76"/>
    <w:rsid w:val="002B7140"/>
    <w:rsid w:val="002C52DF"/>
    <w:rsid w:val="002C55CF"/>
    <w:rsid w:val="002C6346"/>
    <w:rsid w:val="002C6C01"/>
    <w:rsid w:val="002C70EB"/>
    <w:rsid w:val="002D1119"/>
    <w:rsid w:val="002D16BF"/>
    <w:rsid w:val="002D5D7A"/>
    <w:rsid w:val="002D7296"/>
    <w:rsid w:val="002D72DE"/>
    <w:rsid w:val="002E0BA2"/>
    <w:rsid w:val="002E594D"/>
    <w:rsid w:val="002F25D0"/>
    <w:rsid w:val="002F27C4"/>
    <w:rsid w:val="002F2E81"/>
    <w:rsid w:val="002F5D85"/>
    <w:rsid w:val="002F5EC7"/>
    <w:rsid w:val="002F699D"/>
    <w:rsid w:val="002F69D4"/>
    <w:rsid w:val="0030021E"/>
    <w:rsid w:val="003031CF"/>
    <w:rsid w:val="00303700"/>
    <w:rsid w:val="00303D50"/>
    <w:rsid w:val="003041BE"/>
    <w:rsid w:val="003051F1"/>
    <w:rsid w:val="00310055"/>
    <w:rsid w:val="0031114E"/>
    <w:rsid w:val="003113D5"/>
    <w:rsid w:val="0031145D"/>
    <w:rsid w:val="0031171E"/>
    <w:rsid w:val="0031488F"/>
    <w:rsid w:val="00315E06"/>
    <w:rsid w:val="00316833"/>
    <w:rsid w:val="003173DB"/>
    <w:rsid w:val="003204F3"/>
    <w:rsid w:val="00320981"/>
    <w:rsid w:val="00322F77"/>
    <w:rsid w:val="003253D8"/>
    <w:rsid w:val="003253E2"/>
    <w:rsid w:val="00326845"/>
    <w:rsid w:val="00326BA0"/>
    <w:rsid w:val="00330E16"/>
    <w:rsid w:val="0033208D"/>
    <w:rsid w:val="00333269"/>
    <w:rsid w:val="003375CE"/>
    <w:rsid w:val="0033797F"/>
    <w:rsid w:val="0034367B"/>
    <w:rsid w:val="00355609"/>
    <w:rsid w:val="00356820"/>
    <w:rsid w:val="00364185"/>
    <w:rsid w:val="00364665"/>
    <w:rsid w:val="00365363"/>
    <w:rsid w:val="003656A8"/>
    <w:rsid w:val="0037375D"/>
    <w:rsid w:val="003759EF"/>
    <w:rsid w:val="00376E76"/>
    <w:rsid w:val="003772CD"/>
    <w:rsid w:val="003823E5"/>
    <w:rsid w:val="003844E3"/>
    <w:rsid w:val="0038668A"/>
    <w:rsid w:val="003905EB"/>
    <w:rsid w:val="0039103C"/>
    <w:rsid w:val="003917FA"/>
    <w:rsid w:val="00391A28"/>
    <w:rsid w:val="003942AA"/>
    <w:rsid w:val="00394924"/>
    <w:rsid w:val="00395577"/>
    <w:rsid w:val="003964B6"/>
    <w:rsid w:val="0039662C"/>
    <w:rsid w:val="00397D37"/>
    <w:rsid w:val="00397DE1"/>
    <w:rsid w:val="003A4EE7"/>
    <w:rsid w:val="003A5301"/>
    <w:rsid w:val="003A6C2B"/>
    <w:rsid w:val="003A7043"/>
    <w:rsid w:val="003B0B19"/>
    <w:rsid w:val="003B2019"/>
    <w:rsid w:val="003B2BC6"/>
    <w:rsid w:val="003B3B75"/>
    <w:rsid w:val="003B44EB"/>
    <w:rsid w:val="003B7290"/>
    <w:rsid w:val="003C7500"/>
    <w:rsid w:val="003C784E"/>
    <w:rsid w:val="003D1895"/>
    <w:rsid w:val="003D3182"/>
    <w:rsid w:val="003D3BC7"/>
    <w:rsid w:val="003D3E2D"/>
    <w:rsid w:val="003D5E4B"/>
    <w:rsid w:val="003E18C2"/>
    <w:rsid w:val="003E1B4A"/>
    <w:rsid w:val="003E246F"/>
    <w:rsid w:val="003E4FE3"/>
    <w:rsid w:val="003E5C9D"/>
    <w:rsid w:val="003E635C"/>
    <w:rsid w:val="003F0D11"/>
    <w:rsid w:val="003F147C"/>
    <w:rsid w:val="003F2777"/>
    <w:rsid w:val="003F5014"/>
    <w:rsid w:val="003F6F94"/>
    <w:rsid w:val="004038B2"/>
    <w:rsid w:val="00404202"/>
    <w:rsid w:val="00405668"/>
    <w:rsid w:val="00406240"/>
    <w:rsid w:val="004124E6"/>
    <w:rsid w:val="0041256C"/>
    <w:rsid w:val="004178B0"/>
    <w:rsid w:val="004211F2"/>
    <w:rsid w:val="00421AA5"/>
    <w:rsid w:val="00424B45"/>
    <w:rsid w:val="0042760D"/>
    <w:rsid w:val="00427AE3"/>
    <w:rsid w:val="00434BEE"/>
    <w:rsid w:val="00436D93"/>
    <w:rsid w:val="00442D25"/>
    <w:rsid w:val="00443B77"/>
    <w:rsid w:val="004454D9"/>
    <w:rsid w:val="0044656B"/>
    <w:rsid w:val="00446E3D"/>
    <w:rsid w:val="004472EE"/>
    <w:rsid w:val="00450107"/>
    <w:rsid w:val="00450B51"/>
    <w:rsid w:val="00450F33"/>
    <w:rsid w:val="004513A6"/>
    <w:rsid w:val="00451771"/>
    <w:rsid w:val="0045190B"/>
    <w:rsid w:val="00453B8C"/>
    <w:rsid w:val="00453D73"/>
    <w:rsid w:val="00454859"/>
    <w:rsid w:val="00455930"/>
    <w:rsid w:val="00460161"/>
    <w:rsid w:val="004632CD"/>
    <w:rsid w:val="0047086C"/>
    <w:rsid w:val="004716BD"/>
    <w:rsid w:val="0047409C"/>
    <w:rsid w:val="004740F9"/>
    <w:rsid w:val="0047670A"/>
    <w:rsid w:val="0048129C"/>
    <w:rsid w:val="0048560D"/>
    <w:rsid w:val="004856A9"/>
    <w:rsid w:val="00485A74"/>
    <w:rsid w:val="00485B63"/>
    <w:rsid w:val="00487F02"/>
    <w:rsid w:val="004903D5"/>
    <w:rsid w:val="00493A96"/>
    <w:rsid w:val="004940D0"/>
    <w:rsid w:val="00495352"/>
    <w:rsid w:val="00497DD9"/>
    <w:rsid w:val="004A02E8"/>
    <w:rsid w:val="004A15B6"/>
    <w:rsid w:val="004A1ABA"/>
    <w:rsid w:val="004A3D15"/>
    <w:rsid w:val="004A5621"/>
    <w:rsid w:val="004A6112"/>
    <w:rsid w:val="004A6C56"/>
    <w:rsid w:val="004A731E"/>
    <w:rsid w:val="004B3431"/>
    <w:rsid w:val="004B447B"/>
    <w:rsid w:val="004B4991"/>
    <w:rsid w:val="004B64A1"/>
    <w:rsid w:val="004B710F"/>
    <w:rsid w:val="004B77E6"/>
    <w:rsid w:val="004C11CD"/>
    <w:rsid w:val="004C691C"/>
    <w:rsid w:val="004C757E"/>
    <w:rsid w:val="004D245F"/>
    <w:rsid w:val="004D2ABF"/>
    <w:rsid w:val="004D4E0A"/>
    <w:rsid w:val="004D63A6"/>
    <w:rsid w:val="004E0E32"/>
    <w:rsid w:val="004E7E79"/>
    <w:rsid w:val="004F14D7"/>
    <w:rsid w:val="004F15DF"/>
    <w:rsid w:val="004F2ED8"/>
    <w:rsid w:val="004F3E98"/>
    <w:rsid w:val="004F43DB"/>
    <w:rsid w:val="004F5179"/>
    <w:rsid w:val="00500E7E"/>
    <w:rsid w:val="00501098"/>
    <w:rsid w:val="00501353"/>
    <w:rsid w:val="005014AC"/>
    <w:rsid w:val="0050292F"/>
    <w:rsid w:val="0050354B"/>
    <w:rsid w:val="00504A06"/>
    <w:rsid w:val="00504C1F"/>
    <w:rsid w:val="0050652E"/>
    <w:rsid w:val="00507473"/>
    <w:rsid w:val="0051021A"/>
    <w:rsid w:val="00511597"/>
    <w:rsid w:val="00511EEB"/>
    <w:rsid w:val="00511F8B"/>
    <w:rsid w:val="00511F9A"/>
    <w:rsid w:val="00512420"/>
    <w:rsid w:val="00512B2A"/>
    <w:rsid w:val="00515805"/>
    <w:rsid w:val="00516338"/>
    <w:rsid w:val="0051783F"/>
    <w:rsid w:val="00517ED2"/>
    <w:rsid w:val="005210B4"/>
    <w:rsid w:val="00521270"/>
    <w:rsid w:val="005228BD"/>
    <w:rsid w:val="00527C91"/>
    <w:rsid w:val="0053265B"/>
    <w:rsid w:val="0053505B"/>
    <w:rsid w:val="0053721D"/>
    <w:rsid w:val="00543B79"/>
    <w:rsid w:val="00545923"/>
    <w:rsid w:val="0055007F"/>
    <w:rsid w:val="00550795"/>
    <w:rsid w:val="00550937"/>
    <w:rsid w:val="00550EE8"/>
    <w:rsid w:val="00552476"/>
    <w:rsid w:val="00552F3F"/>
    <w:rsid w:val="005548EA"/>
    <w:rsid w:val="00555135"/>
    <w:rsid w:val="00555643"/>
    <w:rsid w:val="005556E7"/>
    <w:rsid w:val="00556CC9"/>
    <w:rsid w:val="005573F2"/>
    <w:rsid w:val="00561E78"/>
    <w:rsid w:val="00563DA8"/>
    <w:rsid w:val="0056461D"/>
    <w:rsid w:val="00566F48"/>
    <w:rsid w:val="00566F68"/>
    <w:rsid w:val="00570213"/>
    <w:rsid w:val="00570574"/>
    <w:rsid w:val="0057079B"/>
    <w:rsid w:val="005726EE"/>
    <w:rsid w:val="00575C9A"/>
    <w:rsid w:val="00576942"/>
    <w:rsid w:val="00577358"/>
    <w:rsid w:val="005815AA"/>
    <w:rsid w:val="00583BC3"/>
    <w:rsid w:val="005856B4"/>
    <w:rsid w:val="00585DA2"/>
    <w:rsid w:val="00587D85"/>
    <w:rsid w:val="00594FE2"/>
    <w:rsid w:val="005A055B"/>
    <w:rsid w:val="005A216A"/>
    <w:rsid w:val="005A2327"/>
    <w:rsid w:val="005B300D"/>
    <w:rsid w:val="005B324E"/>
    <w:rsid w:val="005B3FC2"/>
    <w:rsid w:val="005B5F00"/>
    <w:rsid w:val="005B737D"/>
    <w:rsid w:val="005C1117"/>
    <w:rsid w:val="005C27A5"/>
    <w:rsid w:val="005C2BFF"/>
    <w:rsid w:val="005C40BF"/>
    <w:rsid w:val="005D3D23"/>
    <w:rsid w:val="005D500D"/>
    <w:rsid w:val="005E07AB"/>
    <w:rsid w:val="005E3D28"/>
    <w:rsid w:val="005E4591"/>
    <w:rsid w:val="005E4D72"/>
    <w:rsid w:val="005E66A0"/>
    <w:rsid w:val="005F2464"/>
    <w:rsid w:val="005F2744"/>
    <w:rsid w:val="005F307F"/>
    <w:rsid w:val="005F30F9"/>
    <w:rsid w:val="005F3E64"/>
    <w:rsid w:val="005F3E97"/>
    <w:rsid w:val="005F5464"/>
    <w:rsid w:val="005F6AA3"/>
    <w:rsid w:val="00600037"/>
    <w:rsid w:val="006002AF"/>
    <w:rsid w:val="00600864"/>
    <w:rsid w:val="00602D09"/>
    <w:rsid w:val="00606411"/>
    <w:rsid w:val="00606A22"/>
    <w:rsid w:val="00606ED2"/>
    <w:rsid w:val="00611428"/>
    <w:rsid w:val="00611638"/>
    <w:rsid w:val="006139A9"/>
    <w:rsid w:val="00616E46"/>
    <w:rsid w:val="00617E8D"/>
    <w:rsid w:val="00620030"/>
    <w:rsid w:val="00620892"/>
    <w:rsid w:val="00623ADD"/>
    <w:rsid w:val="00627503"/>
    <w:rsid w:val="00627A5B"/>
    <w:rsid w:val="00636410"/>
    <w:rsid w:val="00640192"/>
    <w:rsid w:val="00641DC9"/>
    <w:rsid w:val="006435CF"/>
    <w:rsid w:val="0064637D"/>
    <w:rsid w:val="00646594"/>
    <w:rsid w:val="00652EE3"/>
    <w:rsid w:val="0065312C"/>
    <w:rsid w:val="00655908"/>
    <w:rsid w:val="00657107"/>
    <w:rsid w:val="0066017D"/>
    <w:rsid w:val="00664AA9"/>
    <w:rsid w:val="00665065"/>
    <w:rsid w:val="00666DC5"/>
    <w:rsid w:val="00672781"/>
    <w:rsid w:val="00675944"/>
    <w:rsid w:val="006777C0"/>
    <w:rsid w:val="006777C5"/>
    <w:rsid w:val="0068050F"/>
    <w:rsid w:val="00681F82"/>
    <w:rsid w:val="00682C4D"/>
    <w:rsid w:val="00686056"/>
    <w:rsid w:val="006940AA"/>
    <w:rsid w:val="00694E66"/>
    <w:rsid w:val="006962BF"/>
    <w:rsid w:val="006968ED"/>
    <w:rsid w:val="006A178E"/>
    <w:rsid w:val="006A2442"/>
    <w:rsid w:val="006A28BA"/>
    <w:rsid w:val="006A70C0"/>
    <w:rsid w:val="006A7FCB"/>
    <w:rsid w:val="006B0174"/>
    <w:rsid w:val="006B2177"/>
    <w:rsid w:val="006B2484"/>
    <w:rsid w:val="006B5972"/>
    <w:rsid w:val="006C29D5"/>
    <w:rsid w:val="006C30C4"/>
    <w:rsid w:val="006C47B0"/>
    <w:rsid w:val="006C4BF3"/>
    <w:rsid w:val="006C6578"/>
    <w:rsid w:val="006C6F33"/>
    <w:rsid w:val="006C78CB"/>
    <w:rsid w:val="006C7C1F"/>
    <w:rsid w:val="006D10E1"/>
    <w:rsid w:val="006D360C"/>
    <w:rsid w:val="006D3B9A"/>
    <w:rsid w:val="006D3CAC"/>
    <w:rsid w:val="006D776F"/>
    <w:rsid w:val="006E0F50"/>
    <w:rsid w:val="006E1BE6"/>
    <w:rsid w:val="006E1EF9"/>
    <w:rsid w:val="006E3649"/>
    <w:rsid w:val="006E4854"/>
    <w:rsid w:val="006E53DA"/>
    <w:rsid w:val="006E5E97"/>
    <w:rsid w:val="006E6AC3"/>
    <w:rsid w:val="006F2C37"/>
    <w:rsid w:val="006F47DB"/>
    <w:rsid w:val="006F5C86"/>
    <w:rsid w:val="006F65E9"/>
    <w:rsid w:val="006F66A5"/>
    <w:rsid w:val="006F7A11"/>
    <w:rsid w:val="007008F2"/>
    <w:rsid w:val="007020D2"/>
    <w:rsid w:val="00702EF1"/>
    <w:rsid w:val="00704FED"/>
    <w:rsid w:val="0070717D"/>
    <w:rsid w:val="00711209"/>
    <w:rsid w:val="00713D41"/>
    <w:rsid w:val="00715242"/>
    <w:rsid w:val="007174A9"/>
    <w:rsid w:val="00720F06"/>
    <w:rsid w:val="00726377"/>
    <w:rsid w:val="0072746A"/>
    <w:rsid w:val="007317CD"/>
    <w:rsid w:val="00731C31"/>
    <w:rsid w:val="00732969"/>
    <w:rsid w:val="00732BBC"/>
    <w:rsid w:val="007334E5"/>
    <w:rsid w:val="00734A0C"/>
    <w:rsid w:val="00735569"/>
    <w:rsid w:val="00735C5F"/>
    <w:rsid w:val="00735D5F"/>
    <w:rsid w:val="00737623"/>
    <w:rsid w:val="007377D3"/>
    <w:rsid w:val="007422CC"/>
    <w:rsid w:val="00742B2B"/>
    <w:rsid w:val="00747247"/>
    <w:rsid w:val="00750B64"/>
    <w:rsid w:val="00751A0F"/>
    <w:rsid w:val="00752276"/>
    <w:rsid w:val="00756941"/>
    <w:rsid w:val="00756DF5"/>
    <w:rsid w:val="007578AB"/>
    <w:rsid w:val="00757987"/>
    <w:rsid w:val="00757BF7"/>
    <w:rsid w:val="00761097"/>
    <w:rsid w:val="00761691"/>
    <w:rsid w:val="00762C22"/>
    <w:rsid w:val="00763B0A"/>
    <w:rsid w:val="00764F63"/>
    <w:rsid w:val="007666F6"/>
    <w:rsid w:val="0077017C"/>
    <w:rsid w:val="007710CE"/>
    <w:rsid w:val="00771182"/>
    <w:rsid w:val="00773004"/>
    <w:rsid w:val="007756A7"/>
    <w:rsid w:val="00775B83"/>
    <w:rsid w:val="007770C1"/>
    <w:rsid w:val="00780506"/>
    <w:rsid w:val="00782496"/>
    <w:rsid w:val="00784799"/>
    <w:rsid w:val="0078534C"/>
    <w:rsid w:val="00785C93"/>
    <w:rsid w:val="00785E42"/>
    <w:rsid w:val="0078628F"/>
    <w:rsid w:val="007872AA"/>
    <w:rsid w:val="00787C30"/>
    <w:rsid w:val="007921E1"/>
    <w:rsid w:val="00795BB2"/>
    <w:rsid w:val="00795E95"/>
    <w:rsid w:val="00795F92"/>
    <w:rsid w:val="007961E6"/>
    <w:rsid w:val="007964ED"/>
    <w:rsid w:val="00796812"/>
    <w:rsid w:val="007A05A5"/>
    <w:rsid w:val="007A0EC8"/>
    <w:rsid w:val="007A0F7B"/>
    <w:rsid w:val="007A1D5F"/>
    <w:rsid w:val="007A263D"/>
    <w:rsid w:val="007A74E6"/>
    <w:rsid w:val="007A76B2"/>
    <w:rsid w:val="007B0A68"/>
    <w:rsid w:val="007B1B33"/>
    <w:rsid w:val="007B2805"/>
    <w:rsid w:val="007B6661"/>
    <w:rsid w:val="007C0564"/>
    <w:rsid w:val="007C6882"/>
    <w:rsid w:val="007D0D6D"/>
    <w:rsid w:val="007D1430"/>
    <w:rsid w:val="007D20C5"/>
    <w:rsid w:val="007D252A"/>
    <w:rsid w:val="007D3D7C"/>
    <w:rsid w:val="007D7900"/>
    <w:rsid w:val="007D7D3E"/>
    <w:rsid w:val="007E0202"/>
    <w:rsid w:val="007E1B55"/>
    <w:rsid w:val="007E22B0"/>
    <w:rsid w:val="007E2359"/>
    <w:rsid w:val="007E3DD8"/>
    <w:rsid w:val="007E42CB"/>
    <w:rsid w:val="007E576E"/>
    <w:rsid w:val="007E6F0D"/>
    <w:rsid w:val="007E7936"/>
    <w:rsid w:val="007F02B3"/>
    <w:rsid w:val="007F0CA0"/>
    <w:rsid w:val="007F3B38"/>
    <w:rsid w:val="007F6B02"/>
    <w:rsid w:val="007F781C"/>
    <w:rsid w:val="007F7830"/>
    <w:rsid w:val="008010D6"/>
    <w:rsid w:val="00803173"/>
    <w:rsid w:val="008048CF"/>
    <w:rsid w:val="0080521C"/>
    <w:rsid w:val="00812A46"/>
    <w:rsid w:val="0081310B"/>
    <w:rsid w:val="00813266"/>
    <w:rsid w:val="00813A7E"/>
    <w:rsid w:val="0081408F"/>
    <w:rsid w:val="00815981"/>
    <w:rsid w:val="00816FD5"/>
    <w:rsid w:val="00817793"/>
    <w:rsid w:val="008203A5"/>
    <w:rsid w:val="00820CF7"/>
    <w:rsid w:val="00820F26"/>
    <w:rsid w:val="00823B93"/>
    <w:rsid w:val="0082515C"/>
    <w:rsid w:val="00825B28"/>
    <w:rsid w:val="00830379"/>
    <w:rsid w:val="00831FDA"/>
    <w:rsid w:val="00832ACD"/>
    <w:rsid w:val="00833157"/>
    <w:rsid w:val="00833272"/>
    <w:rsid w:val="00834296"/>
    <w:rsid w:val="008360C4"/>
    <w:rsid w:val="008367B4"/>
    <w:rsid w:val="008376C7"/>
    <w:rsid w:val="0083771B"/>
    <w:rsid w:val="0083785D"/>
    <w:rsid w:val="00842299"/>
    <w:rsid w:val="00843595"/>
    <w:rsid w:val="008443BF"/>
    <w:rsid w:val="008456FA"/>
    <w:rsid w:val="00846DC2"/>
    <w:rsid w:val="00847228"/>
    <w:rsid w:val="008518C6"/>
    <w:rsid w:val="00851DE0"/>
    <w:rsid w:val="00854C25"/>
    <w:rsid w:val="00856877"/>
    <w:rsid w:val="00857E60"/>
    <w:rsid w:val="0086355B"/>
    <w:rsid w:val="00865D38"/>
    <w:rsid w:val="00870670"/>
    <w:rsid w:val="00870CCA"/>
    <w:rsid w:val="00872ADC"/>
    <w:rsid w:val="00872CB8"/>
    <w:rsid w:val="008748C1"/>
    <w:rsid w:val="008749DE"/>
    <w:rsid w:val="00877003"/>
    <w:rsid w:val="00880266"/>
    <w:rsid w:val="0088187B"/>
    <w:rsid w:val="00890487"/>
    <w:rsid w:val="00890C09"/>
    <w:rsid w:val="008916F4"/>
    <w:rsid w:val="00892C98"/>
    <w:rsid w:val="00894821"/>
    <w:rsid w:val="00895A3B"/>
    <w:rsid w:val="0089641A"/>
    <w:rsid w:val="008A1EB9"/>
    <w:rsid w:val="008A1EC2"/>
    <w:rsid w:val="008A225A"/>
    <w:rsid w:val="008A22B4"/>
    <w:rsid w:val="008A2474"/>
    <w:rsid w:val="008A4599"/>
    <w:rsid w:val="008A5609"/>
    <w:rsid w:val="008A7258"/>
    <w:rsid w:val="008B656C"/>
    <w:rsid w:val="008B7A41"/>
    <w:rsid w:val="008C0348"/>
    <w:rsid w:val="008C03FC"/>
    <w:rsid w:val="008C1563"/>
    <w:rsid w:val="008C3800"/>
    <w:rsid w:val="008D451E"/>
    <w:rsid w:val="008D5C58"/>
    <w:rsid w:val="008D6035"/>
    <w:rsid w:val="008D6E2C"/>
    <w:rsid w:val="008D75C1"/>
    <w:rsid w:val="008D78EB"/>
    <w:rsid w:val="008D7B8C"/>
    <w:rsid w:val="008E17AE"/>
    <w:rsid w:val="008E277B"/>
    <w:rsid w:val="008E45D5"/>
    <w:rsid w:val="008E467B"/>
    <w:rsid w:val="008E4AF2"/>
    <w:rsid w:val="008E5B48"/>
    <w:rsid w:val="008E7916"/>
    <w:rsid w:val="008E7F9D"/>
    <w:rsid w:val="008F00D2"/>
    <w:rsid w:val="008F182A"/>
    <w:rsid w:val="008F1A20"/>
    <w:rsid w:val="008F2550"/>
    <w:rsid w:val="008F31BA"/>
    <w:rsid w:val="008F3A71"/>
    <w:rsid w:val="008F4F88"/>
    <w:rsid w:val="008F4FFC"/>
    <w:rsid w:val="008F538B"/>
    <w:rsid w:val="008F568D"/>
    <w:rsid w:val="008F56FE"/>
    <w:rsid w:val="008F6A09"/>
    <w:rsid w:val="008F7510"/>
    <w:rsid w:val="008F7D9F"/>
    <w:rsid w:val="009012FF"/>
    <w:rsid w:val="009039C7"/>
    <w:rsid w:val="00903A22"/>
    <w:rsid w:val="00905BD3"/>
    <w:rsid w:val="00906D12"/>
    <w:rsid w:val="0091011E"/>
    <w:rsid w:val="00910A26"/>
    <w:rsid w:val="009112C3"/>
    <w:rsid w:val="00911718"/>
    <w:rsid w:val="00911C85"/>
    <w:rsid w:val="00914420"/>
    <w:rsid w:val="00916674"/>
    <w:rsid w:val="0091738C"/>
    <w:rsid w:val="009202BC"/>
    <w:rsid w:val="00920874"/>
    <w:rsid w:val="00921474"/>
    <w:rsid w:val="00922F6C"/>
    <w:rsid w:val="00923EF4"/>
    <w:rsid w:val="00926346"/>
    <w:rsid w:val="00930682"/>
    <w:rsid w:val="00930EE0"/>
    <w:rsid w:val="0093218D"/>
    <w:rsid w:val="009344EA"/>
    <w:rsid w:val="00935FDF"/>
    <w:rsid w:val="00936C3F"/>
    <w:rsid w:val="00937DE9"/>
    <w:rsid w:val="00946AF0"/>
    <w:rsid w:val="00947F52"/>
    <w:rsid w:val="00950130"/>
    <w:rsid w:val="00951D87"/>
    <w:rsid w:val="009526F2"/>
    <w:rsid w:val="00954F2C"/>
    <w:rsid w:val="0095740F"/>
    <w:rsid w:val="00960AA5"/>
    <w:rsid w:val="009619C3"/>
    <w:rsid w:val="00962468"/>
    <w:rsid w:val="009646A8"/>
    <w:rsid w:val="009670D3"/>
    <w:rsid w:val="0097024D"/>
    <w:rsid w:val="00973AB1"/>
    <w:rsid w:val="0097431C"/>
    <w:rsid w:val="0097450D"/>
    <w:rsid w:val="00974E1E"/>
    <w:rsid w:val="0098027D"/>
    <w:rsid w:val="00980448"/>
    <w:rsid w:val="00984691"/>
    <w:rsid w:val="00984D3F"/>
    <w:rsid w:val="00985C7D"/>
    <w:rsid w:val="00986E76"/>
    <w:rsid w:val="0098733B"/>
    <w:rsid w:val="009935D7"/>
    <w:rsid w:val="00993D8E"/>
    <w:rsid w:val="009940F2"/>
    <w:rsid w:val="00994182"/>
    <w:rsid w:val="0099644A"/>
    <w:rsid w:val="009975F7"/>
    <w:rsid w:val="009A1784"/>
    <w:rsid w:val="009A3656"/>
    <w:rsid w:val="009A47DB"/>
    <w:rsid w:val="009A4879"/>
    <w:rsid w:val="009A627C"/>
    <w:rsid w:val="009B00AB"/>
    <w:rsid w:val="009B093A"/>
    <w:rsid w:val="009B094C"/>
    <w:rsid w:val="009B2239"/>
    <w:rsid w:val="009B27EC"/>
    <w:rsid w:val="009B3256"/>
    <w:rsid w:val="009B420B"/>
    <w:rsid w:val="009B4DE1"/>
    <w:rsid w:val="009C0562"/>
    <w:rsid w:val="009C0724"/>
    <w:rsid w:val="009C0C90"/>
    <w:rsid w:val="009C54E7"/>
    <w:rsid w:val="009C5680"/>
    <w:rsid w:val="009C749C"/>
    <w:rsid w:val="009D1C5D"/>
    <w:rsid w:val="009E4F16"/>
    <w:rsid w:val="009E7FD3"/>
    <w:rsid w:val="009F483D"/>
    <w:rsid w:val="00A0140A"/>
    <w:rsid w:val="00A02188"/>
    <w:rsid w:val="00A02C16"/>
    <w:rsid w:val="00A03344"/>
    <w:rsid w:val="00A03998"/>
    <w:rsid w:val="00A053AA"/>
    <w:rsid w:val="00A05A33"/>
    <w:rsid w:val="00A05E14"/>
    <w:rsid w:val="00A06DF9"/>
    <w:rsid w:val="00A10593"/>
    <w:rsid w:val="00A10ADC"/>
    <w:rsid w:val="00A114B5"/>
    <w:rsid w:val="00A12B0C"/>
    <w:rsid w:val="00A146D2"/>
    <w:rsid w:val="00A157E3"/>
    <w:rsid w:val="00A170BB"/>
    <w:rsid w:val="00A2053C"/>
    <w:rsid w:val="00A2141D"/>
    <w:rsid w:val="00A24421"/>
    <w:rsid w:val="00A247C3"/>
    <w:rsid w:val="00A25560"/>
    <w:rsid w:val="00A261DE"/>
    <w:rsid w:val="00A262E4"/>
    <w:rsid w:val="00A26FA8"/>
    <w:rsid w:val="00A301D2"/>
    <w:rsid w:val="00A35937"/>
    <w:rsid w:val="00A40FDE"/>
    <w:rsid w:val="00A43023"/>
    <w:rsid w:val="00A438FB"/>
    <w:rsid w:val="00A45D87"/>
    <w:rsid w:val="00A46242"/>
    <w:rsid w:val="00A5023D"/>
    <w:rsid w:val="00A511AB"/>
    <w:rsid w:val="00A5164C"/>
    <w:rsid w:val="00A51FD5"/>
    <w:rsid w:val="00A52004"/>
    <w:rsid w:val="00A544F2"/>
    <w:rsid w:val="00A57873"/>
    <w:rsid w:val="00A642AC"/>
    <w:rsid w:val="00A66631"/>
    <w:rsid w:val="00A6708A"/>
    <w:rsid w:val="00A67A45"/>
    <w:rsid w:val="00A7026D"/>
    <w:rsid w:val="00A7140B"/>
    <w:rsid w:val="00A7151D"/>
    <w:rsid w:val="00A725EC"/>
    <w:rsid w:val="00A75853"/>
    <w:rsid w:val="00A778B4"/>
    <w:rsid w:val="00A80437"/>
    <w:rsid w:val="00A8052D"/>
    <w:rsid w:val="00A816D0"/>
    <w:rsid w:val="00A81C44"/>
    <w:rsid w:val="00A82F6A"/>
    <w:rsid w:val="00A83170"/>
    <w:rsid w:val="00A84890"/>
    <w:rsid w:val="00A85C96"/>
    <w:rsid w:val="00A8705A"/>
    <w:rsid w:val="00A87509"/>
    <w:rsid w:val="00A9034D"/>
    <w:rsid w:val="00A928FE"/>
    <w:rsid w:val="00A93183"/>
    <w:rsid w:val="00A94DC4"/>
    <w:rsid w:val="00A973A9"/>
    <w:rsid w:val="00AA0597"/>
    <w:rsid w:val="00AA0BF4"/>
    <w:rsid w:val="00AA5FB8"/>
    <w:rsid w:val="00AB2D62"/>
    <w:rsid w:val="00AB2E5E"/>
    <w:rsid w:val="00AB4B7D"/>
    <w:rsid w:val="00AB5A23"/>
    <w:rsid w:val="00AB7176"/>
    <w:rsid w:val="00AC1727"/>
    <w:rsid w:val="00AC2116"/>
    <w:rsid w:val="00AC469D"/>
    <w:rsid w:val="00AD12A7"/>
    <w:rsid w:val="00AD3769"/>
    <w:rsid w:val="00AD4187"/>
    <w:rsid w:val="00AD73B5"/>
    <w:rsid w:val="00AD7C87"/>
    <w:rsid w:val="00AE0FB5"/>
    <w:rsid w:val="00AE1A87"/>
    <w:rsid w:val="00AE2A6D"/>
    <w:rsid w:val="00AE3962"/>
    <w:rsid w:val="00AE4CCE"/>
    <w:rsid w:val="00AE4EE2"/>
    <w:rsid w:val="00AE611B"/>
    <w:rsid w:val="00AF04F7"/>
    <w:rsid w:val="00AF6950"/>
    <w:rsid w:val="00AF7FA2"/>
    <w:rsid w:val="00B01E6E"/>
    <w:rsid w:val="00B032B1"/>
    <w:rsid w:val="00B12269"/>
    <w:rsid w:val="00B150EE"/>
    <w:rsid w:val="00B16D8D"/>
    <w:rsid w:val="00B17FE6"/>
    <w:rsid w:val="00B20D55"/>
    <w:rsid w:val="00B233C8"/>
    <w:rsid w:val="00B2523B"/>
    <w:rsid w:val="00B3039C"/>
    <w:rsid w:val="00B33183"/>
    <w:rsid w:val="00B340A2"/>
    <w:rsid w:val="00B353DC"/>
    <w:rsid w:val="00B3623E"/>
    <w:rsid w:val="00B3677C"/>
    <w:rsid w:val="00B43E8D"/>
    <w:rsid w:val="00B47037"/>
    <w:rsid w:val="00B50754"/>
    <w:rsid w:val="00B56B8D"/>
    <w:rsid w:val="00B578BA"/>
    <w:rsid w:val="00B61616"/>
    <w:rsid w:val="00B619DB"/>
    <w:rsid w:val="00B63FFE"/>
    <w:rsid w:val="00B65536"/>
    <w:rsid w:val="00B657FB"/>
    <w:rsid w:val="00B66E32"/>
    <w:rsid w:val="00B678F8"/>
    <w:rsid w:val="00B7053D"/>
    <w:rsid w:val="00B70958"/>
    <w:rsid w:val="00B719B2"/>
    <w:rsid w:val="00B7394B"/>
    <w:rsid w:val="00B77A87"/>
    <w:rsid w:val="00B80AC7"/>
    <w:rsid w:val="00B81173"/>
    <w:rsid w:val="00B811C7"/>
    <w:rsid w:val="00B8143F"/>
    <w:rsid w:val="00B819FE"/>
    <w:rsid w:val="00B82D6A"/>
    <w:rsid w:val="00B90572"/>
    <w:rsid w:val="00B925C9"/>
    <w:rsid w:val="00B94B59"/>
    <w:rsid w:val="00B97095"/>
    <w:rsid w:val="00B97F6E"/>
    <w:rsid w:val="00BA0C6F"/>
    <w:rsid w:val="00BA1690"/>
    <w:rsid w:val="00BA2AF0"/>
    <w:rsid w:val="00BB0E1E"/>
    <w:rsid w:val="00BB3359"/>
    <w:rsid w:val="00BB4097"/>
    <w:rsid w:val="00BB4664"/>
    <w:rsid w:val="00BB551E"/>
    <w:rsid w:val="00BB64BD"/>
    <w:rsid w:val="00BB69D9"/>
    <w:rsid w:val="00BC16E3"/>
    <w:rsid w:val="00BC4360"/>
    <w:rsid w:val="00BC5060"/>
    <w:rsid w:val="00BC5D6E"/>
    <w:rsid w:val="00BC62BE"/>
    <w:rsid w:val="00BC6DE3"/>
    <w:rsid w:val="00BD0AAD"/>
    <w:rsid w:val="00BD0B8C"/>
    <w:rsid w:val="00BD179B"/>
    <w:rsid w:val="00BD21B6"/>
    <w:rsid w:val="00BD26D6"/>
    <w:rsid w:val="00BD3AC5"/>
    <w:rsid w:val="00BD5585"/>
    <w:rsid w:val="00BD6054"/>
    <w:rsid w:val="00BE283D"/>
    <w:rsid w:val="00BE38DD"/>
    <w:rsid w:val="00BE6670"/>
    <w:rsid w:val="00BE71FA"/>
    <w:rsid w:val="00BF1E23"/>
    <w:rsid w:val="00BF27F1"/>
    <w:rsid w:val="00BF32F9"/>
    <w:rsid w:val="00BF448C"/>
    <w:rsid w:val="00BF4BF2"/>
    <w:rsid w:val="00BF7879"/>
    <w:rsid w:val="00C00671"/>
    <w:rsid w:val="00C0181D"/>
    <w:rsid w:val="00C01CDE"/>
    <w:rsid w:val="00C031D5"/>
    <w:rsid w:val="00C04309"/>
    <w:rsid w:val="00C065E5"/>
    <w:rsid w:val="00C0794B"/>
    <w:rsid w:val="00C1347B"/>
    <w:rsid w:val="00C1348D"/>
    <w:rsid w:val="00C13B99"/>
    <w:rsid w:val="00C16F23"/>
    <w:rsid w:val="00C176F1"/>
    <w:rsid w:val="00C21D1A"/>
    <w:rsid w:val="00C2235D"/>
    <w:rsid w:val="00C229F8"/>
    <w:rsid w:val="00C23ADF"/>
    <w:rsid w:val="00C248B8"/>
    <w:rsid w:val="00C251D4"/>
    <w:rsid w:val="00C258E7"/>
    <w:rsid w:val="00C25D91"/>
    <w:rsid w:val="00C40140"/>
    <w:rsid w:val="00C40754"/>
    <w:rsid w:val="00C42BE8"/>
    <w:rsid w:val="00C441C9"/>
    <w:rsid w:val="00C442FB"/>
    <w:rsid w:val="00C466DF"/>
    <w:rsid w:val="00C46FB6"/>
    <w:rsid w:val="00C51140"/>
    <w:rsid w:val="00C5159F"/>
    <w:rsid w:val="00C51BA4"/>
    <w:rsid w:val="00C540CD"/>
    <w:rsid w:val="00C6001F"/>
    <w:rsid w:val="00C62F7C"/>
    <w:rsid w:val="00C638C3"/>
    <w:rsid w:val="00C63D1F"/>
    <w:rsid w:val="00C6687C"/>
    <w:rsid w:val="00C7006A"/>
    <w:rsid w:val="00C712F9"/>
    <w:rsid w:val="00C71F4F"/>
    <w:rsid w:val="00C73AAF"/>
    <w:rsid w:val="00C74C11"/>
    <w:rsid w:val="00C752EB"/>
    <w:rsid w:val="00C753A5"/>
    <w:rsid w:val="00C763F4"/>
    <w:rsid w:val="00C77832"/>
    <w:rsid w:val="00C804C7"/>
    <w:rsid w:val="00C84023"/>
    <w:rsid w:val="00C85561"/>
    <w:rsid w:val="00C911EE"/>
    <w:rsid w:val="00C92FCA"/>
    <w:rsid w:val="00C951D2"/>
    <w:rsid w:val="00C95940"/>
    <w:rsid w:val="00C96D09"/>
    <w:rsid w:val="00CA19FE"/>
    <w:rsid w:val="00CA3DCC"/>
    <w:rsid w:val="00CA4AFB"/>
    <w:rsid w:val="00CA5C8E"/>
    <w:rsid w:val="00CA60FB"/>
    <w:rsid w:val="00CA7CB4"/>
    <w:rsid w:val="00CB0A19"/>
    <w:rsid w:val="00CB0D65"/>
    <w:rsid w:val="00CB47A6"/>
    <w:rsid w:val="00CB5254"/>
    <w:rsid w:val="00CB58D0"/>
    <w:rsid w:val="00CB5F5D"/>
    <w:rsid w:val="00CB6238"/>
    <w:rsid w:val="00CB70FE"/>
    <w:rsid w:val="00CB75F8"/>
    <w:rsid w:val="00CC04E7"/>
    <w:rsid w:val="00CC152C"/>
    <w:rsid w:val="00CC5F23"/>
    <w:rsid w:val="00CC6E2B"/>
    <w:rsid w:val="00CD005D"/>
    <w:rsid w:val="00CD1736"/>
    <w:rsid w:val="00CD2FF9"/>
    <w:rsid w:val="00CD37A1"/>
    <w:rsid w:val="00CD608D"/>
    <w:rsid w:val="00CD7CD9"/>
    <w:rsid w:val="00CE6213"/>
    <w:rsid w:val="00CE712C"/>
    <w:rsid w:val="00CE7637"/>
    <w:rsid w:val="00CF0DAF"/>
    <w:rsid w:val="00CF2379"/>
    <w:rsid w:val="00CF2453"/>
    <w:rsid w:val="00CF2ED6"/>
    <w:rsid w:val="00CF31EF"/>
    <w:rsid w:val="00CF3C43"/>
    <w:rsid w:val="00CF75AD"/>
    <w:rsid w:val="00D00895"/>
    <w:rsid w:val="00D0337C"/>
    <w:rsid w:val="00D045FB"/>
    <w:rsid w:val="00D072CD"/>
    <w:rsid w:val="00D078BC"/>
    <w:rsid w:val="00D11F66"/>
    <w:rsid w:val="00D138CC"/>
    <w:rsid w:val="00D1478E"/>
    <w:rsid w:val="00D14C69"/>
    <w:rsid w:val="00D1669C"/>
    <w:rsid w:val="00D169A8"/>
    <w:rsid w:val="00D27393"/>
    <w:rsid w:val="00D32AAA"/>
    <w:rsid w:val="00D3376C"/>
    <w:rsid w:val="00D37F25"/>
    <w:rsid w:val="00D41B51"/>
    <w:rsid w:val="00D45AF5"/>
    <w:rsid w:val="00D53086"/>
    <w:rsid w:val="00D531AD"/>
    <w:rsid w:val="00D53922"/>
    <w:rsid w:val="00D5702E"/>
    <w:rsid w:val="00D57E64"/>
    <w:rsid w:val="00D65B63"/>
    <w:rsid w:val="00D66635"/>
    <w:rsid w:val="00D66865"/>
    <w:rsid w:val="00D670D4"/>
    <w:rsid w:val="00D70A64"/>
    <w:rsid w:val="00D70BED"/>
    <w:rsid w:val="00D74D68"/>
    <w:rsid w:val="00D80366"/>
    <w:rsid w:val="00D80E86"/>
    <w:rsid w:val="00D8229A"/>
    <w:rsid w:val="00D82C0D"/>
    <w:rsid w:val="00D83D1F"/>
    <w:rsid w:val="00D86CD8"/>
    <w:rsid w:val="00D90FE9"/>
    <w:rsid w:val="00D92FD2"/>
    <w:rsid w:val="00D94DC5"/>
    <w:rsid w:val="00D95221"/>
    <w:rsid w:val="00DA0487"/>
    <w:rsid w:val="00DA34AD"/>
    <w:rsid w:val="00DA3968"/>
    <w:rsid w:val="00DA3DD8"/>
    <w:rsid w:val="00DA4031"/>
    <w:rsid w:val="00DA5B3A"/>
    <w:rsid w:val="00DA7900"/>
    <w:rsid w:val="00DB0E9A"/>
    <w:rsid w:val="00DB0ED9"/>
    <w:rsid w:val="00DB1CC1"/>
    <w:rsid w:val="00DB2AAE"/>
    <w:rsid w:val="00DB5AD2"/>
    <w:rsid w:val="00DB5E50"/>
    <w:rsid w:val="00DB7C89"/>
    <w:rsid w:val="00DC1C55"/>
    <w:rsid w:val="00DC27A3"/>
    <w:rsid w:val="00DC46A0"/>
    <w:rsid w:val="00DC4BA7"/>
    <w:rsid w:val="00DC4C6B"/>
    <w:rsid w:val="00DC6BD0"/>
    <w:rsid w:val="00DC7C1C"/>
    <w:rsid w:val="00DD38CD"/>
    <w:rsid w:val="00DD5715"/>
    <w:rsid w:val="00DE1344"/>
    <w:rsid w:val="00DE22DA"/>
    <w:rsid w:val="00DE46DC"/>
    <w:rsid w:val="00DE503F"/>
    <w:rsid w:val="00DF05C5"/>
    <w:rsid w:val="00DF3AB3"/>
    <w:rsid w:val="00DF4C7A"/>
    <w:rsid w:val="00DF4DBA"/>
    <w:rsid w:val="00DF5C9F"/>
    <w:rsid w:val="00DF5D87"/>
    <w:rsid w:val="00DF6446"/>
    <w:rsid w:val="00E03674"/>
    <w:rsid w:val="00E06240"/>
    <w:rsid w:val="00E112F1"/>
    <w:rsid w:val="00E138E4"/>
    <w:rsid w:val="00E14532"/>
    <w:rsid w:val="00E14E48"/>
    <w:rsid w:val="00E163A7"/>
    <w:rsid w:val="00E21F66"/>
    <w:rsid w:val="00E229A0"/>
    <w:rsid w:val="00E22D22"/>
    <w:rsid w:val="00E23AA5"/>
    <w:rsid w:val="00E2560B"/>
    <w:rsid w:val="00E275E7"/>
    <w:rsid w:val="00E30201"/>
    <w:rsid w:val="00E30C1F"/>
    <w:rsid w:val="00E31EDC"/>
    <w:rsid w:val="00E31FE1"/>
    <w:rsid w:val="00E3592E"/>
    <w:rsid w:val="00E4172B"/>
    <w:rsid w:val="00E42246"/>
    <w:rsid w:val="00E42E1E"/>
    <w:rsid w:val="00E434B9"/>
    <w:rsid w:val="00E434D9"/>
    <w:rsid w:val="00E43601"/>
    <w:rsid w:val="00E46A18"/>
    <w:rsid w:val="00E54184"/>
    <w:rsid w:val="00E54BAF"/>
    <w:rsid w:val="00E55201"/>
    <w:rsid w:val="00E60D94"/>
    <w:rsid w:val="00E623A7"/>
    <w:rsid w:val="00E62C6F"/>
    <w:rsid w:val="00E71315"/>
    <w:rsid w:val="00E72D50"/>
    <w:rsid w:val="00E73042"/>
    <w:rsid w:val="00E73214"/>
    <w:rsid w:val="00E73B9A"/>
    <w:rsid w:val="00E744A6"/>
    <w:rsid w:val="00E7633E"/>
    <w:rsid w:val="00E77615"/>
    <w:rsid w:val="00E77AA6"/>
    <w:rsid w:val="00E8132B"/>
    <w:rsid w:val="00E84445"/>
    <w:rsid w:val="00E8444B"/>
    <w:rsid w:val="00E868AE"/>
    <w:rsid w:val="00E86FDB"/>
    <w:rsid w:val="00E92C6C"/>
    <w:rsid w:val="00E9487A"/>
    <w:rsid w:val="00EA1BE5"/>
    <w:rsid w:val="00EA4F15"/>
    <w:rsid w:val="00EA53B9"/>
    <w:rsid w:val="00EA6608"/>
    <w:rsid w:val="00EA72A6"/>
    <w:rsid w:val="00EA773B"/>
    <w:rsid w:val="00EB249A"/>
    <w:rsid w:val="00EB614F"/>
    <w:rsid w:val="00EB7345"/>
    <w:rsid w:val="00EC1300"/>
    <w:rsid w:val="00EC1363"/>
    <w:rsid w:val="00EC158F"/>
    <w:rsid w:val="00EC2938"/>
    <w:rsid w:val="00EC2A38"/>
    <w:rsid w:val="00EC5845"/>
    <w:rsid w:val="00EC61CA"/>
    <w:rsid w:val="00ED0D9C"/>
    <w:rsid w:val="00ED4D7D"/>
    <w:rsid w:val="00ED6059"/>
    <w:rsid w:val="00ED7ACA"/>
    <w:rsid w:val="00ED7B58"/>
    <w:rsid w:val="00EE2A9F"/>
    <w:rsid w:val="00EE5643"/>
    <w:rsid w:val="00EE5B11"/>
    <w:rsid w:val="00EE7B41"/>
    <w:rsid w:val="00EF3268"/>
    <w:rsid w:val="00EF3CA0"/>
    <w:rsid w:val="00EF469E"/>
    <w:rsid w:val="00EF4AFA"/>
    <w:rsid w:val="00F011A3"/>
    <w:rsid w:val="00F0717D"/>
    <w:rsid w:val="00F126ED"/>
    <w:rsid w:val="00F128F9"/>
    <w:rsid w:val="00F1582F"/>
    <w:rsid w:val="00F158BE"/>
    <w:rsid w:val="00F16184"/>
    <w:rsid w:val="00F16F78"/>
    <w:rsid w:val="00F21B15"/>
    <w:rsid w:val="00F2517C"/>
    <w:rsid w:val="00F26624"/>
    <w:rsid w:val="00F33689"/>
    <w:rsid w:val="00F37314"/>
    <w:rsid w:val="00F37ED4"/>
    <w:rsid w:val="00F40DC3"/>
    <w:rsid w:val="00F431B5"/>
    <w:rsid w:val="00F47C0C"/>
    <w:rsid w:val="00F5058F"/>
    <w:rsid w:val="00F51A25"/>
    <w:rsid w:val="00F53236"/>
    <w:rsid w:val="00F53542"/>
    <w:rsid w:val="00F53945"/>
    <w:rsid w:val="00F56D33"/>
    <w:rsid w:val="00F636A9"/>
    <w:rsid w:val="00F63CAA"/>
    <w:rsid w:val="00F70DCC"/>
    <w:rsid w:val="00F727DC"/>
    <w:rsid w:val="00F74DF1"/>
    <w:rsid w:val="00F74E12"/>
    <w:rsid w:val="00F74E89"/>
    <w:rsid w:val="00F75B83"/>
    <w:rsid w:val="00F76DFC"/>
    <w:rsid w:val="00F8046C"/>
    <w:rsid w:val="00F80BFA"/>
    <w:rsid w:val="00F8146E"/>
    <w:rsid w:val="00F819EA"/>
    <w:rsid w:val="00F82E3A"/>
    <w:rsid w:val="00F86FAF"/>
    <w:rsid w:val="00F87674"/>
    <w:rsid w:val="00F9344C"/>
    <w:rsid w:val="00F93F4B"/>
    <w:rsid w:val="00F958CA"/>
    <w:rsid w:val="00FA0574"/>
    <w:rsid w:val="00FA2270"/>
    <w:rsid w:val="00FA4244"/>
    <w:rsid w:val="00FA5FAA"/>
    <w:rsid w:val="00FA69F9"/>
    <w:rsid w:val="00FB023E"/>
    <w:rsid w:val="00FB0322"/>
    <w:rsid w:val="00FB044F"/>
    <w:rsid w:val="00FB2CC8"/>
    <w:rsid w:val="00FB3145"/>
    <w:rsid w:val="00FB3450"/>
    <w:rsid w:val="00FB3BCB"/>
    <w:rsid w:val="00FB6B69"/>
    <w:rsid w:val="00FC09FC"/>
    <w:rsid w:val="00FC0C8F"/>
    <w:rsid w:val="00FC1473"/>
    <w:rsid w:val="00FC5013"/>
    <w:rsid w:val="00FC69EC"/>
    <w:rsid w:val="00FC74BF"/>
    <w:rsid w:val="00FC796F"/>
    <w:rsid w:val="00FD024C"/>
    <w:rsid w:val="00FD343E"/>
    <w:rsid w:val="00FD466A"/>
    <w:rsid w:val="00FE1F24"/>
    <w:rsid w:val="00FE311C"/>
    <w:rsid w:val="00FE3D5D"/>
    <w:rsid w:val="00FE711E"/>
    <w:rsid w:val="00FF03B6"/>
    <w:rsid w:val="00FF03E1"/>
    <w:rsid w:val="00FF1C4D"/>
    <w:rsid w:val="00FF30FA"/>
    <w:rsid w:val="00FF41E1"/>
    <w:rsid w:val="00FF49F3"/>
    <w:rsid w:val="00FF5BE0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1" w:defUIPriority="0" w:defSemiHidden="1" w:defUnhideWhenUsed="1" w:defQFormat="0" w:count="267">
    <w:lsdException w:name="Normal" w:locked="0" w:semiHidden="0" w:unhideWhenUsed="0" w:qFormat="1"/>
    <w:lsdException w:name="heading 1" w:locked="0" w:semiHidden="0" w:unhideWhenUsed="0" w:qFormat="1"/>
    <w:lsdException w:name="heading 2" w:locked="0" w:semiHidden="0" w:unhideWhenUsed="0" w:qFormat="1"/>
    <w:lsdException w:name="heading 3" w:locked="0" w:semiHidden="0" w:unhideWhenUsed="0" w:qFormat="1"/>
    <w:lsdException w:name="heading 4" w:locked="0" w:semiHidden="0" w:unhideWhenUsed="0" w:qFormat="1"/>
    <w:lsdException w:name="heading 5" w:locked="0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note text" w:locked="0"/>
    <w:lsdException w:name="header" w:locked="0"/>
    <w:lsdException w:name="footer" w:locked="0"/>
    <w:lsdException w:name="caption" w:qFormat="1"/>
    <w:lsdException w:name="page number" w:locked="0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locked="0" w:uiPriority="1"/>
    <w:lsdException w:name="Body Text" w:qFormat="1"/>
    <w:lsdException w:name="Subtitle" w:locked="0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0" w:semiHidden="0" w:unhideWhenUsed="0" w:qFormat="1"/>
    <w:lsdException w:name="Emphasis" w:locked="0" w:semiHidden="0" w:unhideWhenUsed="0" w:qFormat="1"/>
    <w:lsdException w:name="HTML Top of Form" w:locked="0"/>
    <w:lsdException w:name="HTML Bottom of Form" w:locked="0"/>
    <w:lsdException w:name="Normal Table" w:locked="0"/>
    <w:lsdException w:name="No List" w:locked="0" w:uiPriority="99"/>
    <w:lsdException w:name="Table Grid" w:locked="0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locked="0" w:uiPriority="99" w:unhideWhenUsed="0"/>
    <w:lsdException w:name="List Paragraph" w:semiHidden="0" w:uiPriority="34" w:unhideWhenUsed="0" w:qFormat="1"/>
    <w:lsdException w:name="Quote" w:locked="0" w:semiHidden="0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locked="0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64B6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BodyTextCont"/>
    <w:link w:val="Heading1Char"/>
    <w:qFormat/>
    <w:rsid w:val="003964B6"/>
    <w:pPr>
      <w:keepNext/>
      <w:spacing w:before="360" w:after="120" w:line="240" w:lineRule="auto"/>
      <w:contextualSpacing/>
      <w:outlineLvl w:val="0"/>
    </w:pPr>
    <w:rPr>
      <w:rFonts w:ascii="Gill Sans MT" w:hAnsi="Gill Sans MT"/>
      <w:b/>
      <w:sz w:val="36"/>
      <w:szCs w:val="36"/>
    </w:rPr>
  </w:style>
  <w:style w:type="paragraph" w:styleId="Heading2">
    <w:name w:val="heading 2"/>
    <w:basedOn w:val="Normal"/>
    <w:next w:val="BodyTextCont"/>
    <w:link w:val="Heading2Char"/>
    <w:qFormat/>
    <w:rsid w:val="003964B6"/>
    <w:pPr>
      <w:keepNext/>
      <w:spacing w:before="360" w:after="120" w:line="240" w:lineRule="auto"/>
      <w:contextualSpacing/>
      <w:outlineLvl w:val="1"/>
    </w:pPr>
    <w:rPr>
      <w:rFonts w:ascii="Gill Sans MT" w:hAnsi="Gill Sans MT"/>
      <w:b/>
      <w:sz w:val="32"/>
      <w:szCs w:val="28"/>
    </w:rPr>
  </w:style>
  <w:style w:type="paragraph" w:styleId="Heading3">
    <w:name w:val="heading 3"/>
    <w:basedOn w:val="Normal"/>
    <w:next w:val="BodyTextCont"/>
    <w:link w:val="Heading3Char"/>
    <w:autoRedefine/>
    <w:qFormat/>
    <w:rsid w:val="00454859"/>
    <w:pPr>
      <w:keepNext/>
      <w:tabs>
        <w:tab w:val="left" w:pos="1170"/>
      </w:tabs>
      <w:spacing w:before="360" w:after="120" w:line="240" w:lineRule="auto"/>
      <w:contextualSpacing/>
      <w:outlineLvl w:val="2"/>
    </w:pPr>
    <w:rPr>
      <w:rFonts w:ascii="Gill Sans MT" w:hAnsi="Gill Sans MT"/>
      <w:b/>
      <w:sz w:val="28"/>
      <w:szCs w:val="28"/>
      <w:lang w:val="en-GB"/>
    </w:rPr>
  </w:style>
  <w:style w:type="paragraph" w:styleId="Heading4">
    <w:name w:val="heading 4"/>
    <w:basedOn w:val="Normal"/>
    <w:next w:val="BodyTextCont"/>
    <w:link w:val="Heading4Char"/>
    <w:qFormat/>
    <w:rsid w:val="003964B6"/>
    <w:pPr>
      <w:keepNext/>
      <w:spacing w:before="480"/>
      <w:contextualSpacing/>
      <w:outlineLvl w:val="3"/>
    </w:pPr>
    <w:rPr>
      <w:rFonts w:ascii="Gill Sans MT" w:hAnsi="Gill Sans MT"/>
      <w:b/>
      <w:spacing w:val="-6"/>
      <w:szCs w:val="24"/>
    </w:rPr>
  </w:style>
  <w:style w:type="paragraph" w:styleId="Heading5">
    <w:name w:val="heading 5"/>
    <w:basedOn w:val="Normal"/>
    <w:next w:val="Normal"/>
    <w:link w:val="Heading5Char"/>
    <w:qFormat/>
    <w:rsid w:val="003964B6"/>
    <w:pPr>
      <w:spacing w:before="480" w:after="350"/>
      <w:outlineLvl w:val="4"/>
    </w:pPr>
    <w:rPr>
      <w:rFonts w:ascii="Arial Narrow" w:hAnsi="Arial Narrow"/>
    </w:rPr>
  </w:style>
  <w:style w:type="paragraph" w:styleId="Heading6">
    <w:name w:val="heading 6"/>
    <w:basedOn w:val="Normal"/>
    <w:next w:val="Normal"/>
    <w:link w:val="Heading6Char"/>
    <w:locked/>
    <w:rsid w:val="00424B45"/>
    <w:pPr>
      <w:spacing w:before="240" w:after="60"/>
      <w:outlineLvl w:val="5"/>
    </w:pPr>
    <w:rPr>
      <w:rFonts w:ascii="Calibri" w:eastAsia="PMingLiU" w:hAnsi="Calibri"/>
      <w:b/>
      <w:bCs/>
    </w:rPr>
  </w:style>
  <w:style w:type="paragraph" w:styleId="Heading9">
    <w:name w:val="heading 9"/>
    <w:basedOn w:val="Normal"/>
    <w:next w:val="Normal"/>
    <w:link w:val="Heading9Char"/>
    <w:semiHidden/>
    <w:unhideWhenUsed/>
    <w:qFormat/>
    <w:locked/>
    <w:rsid w:val="009619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B12269"/>
    <w:rPr>
      <w:rFonts w:ascii="Gill Sans MT" w:eastAsiaTheme="minorHAnsi" w:hAnsi="Gill Sans MT" w:cstheme="minorBidi"/>
      <w:b/>
      <w:sz w:val="36"/>
      <w:szCs w:val="36"/>
    </w:rPr>
  </w:style>
  <w:style w:type="character" w:customStyle="1" w:styleId="Heading2Char">
    <w:name w:val="Heading 2 Char"/>
    <w:link w:val="Heading2"/>
    <w:rsid w:val="00B12269"/>
    <w:rPr>
      <w:rFonts w:ascii="Gill Sans MT" w:eastAsiaTheme="minorHAnsi" w:hAnsi="Gill Sans MT" w:cstheme="minorBidi"/>
      <w:b/>
      <w:sz w:val="32"/>
      <w:szCs w:val="28"/>
    </w:rPr>
  </w:style>
  <w:style w:type="character" w:customStyle="1" w:styleId="Heading3Char">
    <w:name w:val="Heading 3 Char"/>
    <w:link w:val="Heading3"/>
    <w:rsid w:val="00454859"/>
    <w:rPr>
      <w:rFonts w:ascii="Gill Sans MT" w:eastAsiaTheme="minorHAnsi" w:hAnsi="Gill Sans MT" w:cstheme="minorBidi"/>
      <w:b/>
      <w:sz w:val="28"/>
      <w:szCs w:val="28"/>
      <w:lang w:val="en-GB"/>
    </w:rPr>
  </w:style>
  <w:style w:type="character" w:customStyle="1" w:styleId="Heading4Char">
    <w:name w:val="Heading 4 Char"/>
    <w:link w:val="Heading4"/>
    <w:rsid w:val="00CD7CD9"/>
    <w:rPr>
      <w:rFonts w:ascii="Gill Sans MT" w:eastAsiaTheme="minorHAnsi" w:hAnsi="Gill Sans MT" w:cstheme="minorBidi"/>
      <w:b/>
      <w:spacing w:val="-6"/>
      <w:sz w:val="22"/>
      <w:szCs w:val="24"/>
    </w:rPr>
  </w:style>
  <w:style w:type="character" w:customStyle="1" w:styleId="Heading5Char">
    <w:name w:val="Heading 5 Char"/>
    <w:link w:val="Heading5"/>
    <w:rsid w:val="00CD7CD9"/>
    <w:rPr>
      <w:rFonts w:ascii="Arial Narrow" w:eastAsiaTheme="minorHAnsi" w:hAnsi="Arial Narrow" w:cstheme="minorBidi"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424B45"/>
    <w:rPr>
      <w:rFonts w:ascii="Calibri" w:eastAsia="PMingLiU" w:hAnsi="Calibri" w:cstheme="minorBidi"/>
      <w:b/>
      <w:bCs/>
      <w:sz w:val="22"/>
      <w:szCs w:val="22"/>
    </w:rPr>
  </w:style>
  <w:style w:type="paragraph" w:styleId="BodyText">
    <w:name w:val="Body Text"/>
    <w:aliases w:val="Start"/>
    <w:link w:val="BodyTextChar"/>
    <w:qFormat/>
    <w:locked/>
    <w:rsid w:val="00CE7637"/>
    <w:pPr>
      <w:suppressAutoHyphens/>
      <w:spacing w:before="360" w:after="120"/>
      <w:jc w:val="both"/>
    </w:pPr>
    <w:rPr>
      <w:rFonts w:ascii="Gill Sans MT" w:hAnsi="Gill Sans MT"/>
      <w:i/>
      <w:sz w:val="22"/>
    </w:rPr>
  </w:style>
  <w:style w:type="character" w:customStyle="1" w:styleId="BodyTextChar">
    <w:name w:val="Body Text Char"/>
    <w:aliases w:val="Start Char"/>
    <w:link w:val="BodyText"/>
    <w:rsid w:val="00CE7637"/>
    <w:rPr>
      <w:rFonts w:ascii="Gill Sans MT" w:hAnsi="Gill Sans MT"/>
      <w:i/>
      <w:sz w:val="22"/>
    </w:rPr>
  </w:style>
  <w:style w:type="paragraph" w:styleId="TOC1">
    <w:name w:val="toc 1"/>
    <w:basedOn w:val="Normal"/>
    <w:next w:val="Normal"/>
    <w:autoRedefine/>
    <w:uiPriority w:val="39"/>
    <w:locked/>
    <w:rsid w:val="007422CC"/>
    <w:pPr>
      <w:tabs>
        <w:tab w:val="right" w:leader="dot" w:pos="6470"/>
      </w:tabs>
    </w:pPr>
    <w:rPr>
      <w:b/>
      <w:noProof/>
    </w:rPr>
  </w:style>
  <w:style w:type="paragraph" w:customStyle="1" w:styleId="Bullet">
    <w:name w:val="Bullet"/>
    <w:basedOn w:val="Normal"/>
    <w:rsid w:val="003964B6"/>
    <w:pPr>
      <w:keepLines/>
      <w:numPr>
        <w:numId w:val="8"/>
      </w:numPr>
      <w:spacing w:before="120"/>
      <w:ind w:right="864"/>
    </w:pPr>
    <w:rPr>
      <w:rFonts w:ascii="Gill Sans MT" w:hAnsi="Gill Sans MT"/>
    </w:rPr>
  </w:style>
  <w:style w:type="paragraph" w:customStyle="1" w:styleId="NoteTipCaution">
    <w:name w:val="Note/Tip/Caution"/>
    <w:basedOn w:val="Normal"/>
    <w:next w:val="Normal"/>
    <w:link w:val="NoteTipCautionChar"/>
    <w:rsid w:val="003964B6"/>
    <w:pPr>
      <w:pBdr>
        <w:top w:val="single" w:sz="4" w:space="10" w:color="auto"/>
        <w:bottom w:val="single" w:sz="4" w:space="10" w:color="auto"/>
      </w:pBdr>
      <w:spacing w:before="360" w:after="360" w:line="280" w:lineRule="exact"/>
    </w:pPr>
    <w:rPr>
      <w:rFonts w:ascii="Helvetica-Narrow" w:hAnsi="Helvetica-Narrow"/>
      <w:sz w:val="20"/>
      <w:szCs w:val="24"/>
    </w:rPr>
  </w:style>
  <w:style w:type="character" w:customStyle="1" w:styleId="NoteTipCautionChar">
    <w:name w:val="Note/Tip/Caution Char"/>
    <w:link w:val="NoteTipCaution"/>
    <w:rsid w:val="00292E15"/>
    <w:rPr>
      <w:rFonts w:ascii="Helvetica-Narrow" w:eastAsiaTheme="minorHAnsi" w:hAnsi="Helvetica-Narrow" w:cstheme="minorBidi"/>
      <w:szCs w:val="24"/>
    </w:rPr>
  </w:style>
  <w:style w:type="character" w:customStyle="1" w:styleId="CodeBold">
    <w:name w:val="Code Bold"/>
    <w:rsid w:val="003964B6"/>
    <w:rPr>
      <w:rFonts w:ascii="TheSansMonoConBlack" w:hAnsi="TheSansMonoConBlack"/>
      <w:sz w:val="18"/>
    </w:rPr>
  </w:style>
  <w:style w:type="paragraph" w:customStyle="1" w:styleId="ChapterWord">
    <w:name w:val="Chapter Word"/>
    <w:next w:val="ChapterTitle"/>
    <w:qFormat/>
    <w:locked/>
    <w:rsid w:val="00424B45"/>
    <w:pPr>
      <w:keepNext/>
      <w:spacing w:before="240"/>
      <w:jc w:val="right"/>
    </w:pPr>
    <w:rPr>
      <w:rFonts w:ascii="Gill Sans MT" w:hAnsi="Gill Sans MT"/>
      <w:b/>
      <w:caps/>
      <w:sz w:val="24"/>
      <w:szCs w:val="28"/>
    </w:rPr>
  </w:style>
  <w:style w:type="paragraph" w:customStyle="1" w:styleId="ChapterTitle">
    <w:name w:val="Chapter Title"/>
    <w:basedOn w:val="Normal"/>
    <w:next w:val="Normal"/>
    <w:rsid w:val="003964B6"/>
    <w:pPr>
      <w:spacing w:before="960" w:line="240" w:lineRule="auto"/>
      <w:contextualSpacing/>
    </w:pPr>
    <w:rPr>
      <w:rFonts w:ascii="Utopia" w:hAnsi="Utopia"/>
      <w:sz w:val="96"/>
    </w:rPr>
  </w:style>
  <w:style w:type="paragraph" w:customStyle="1" w:styleId="FigureCaption">
    <w:name w:val="Figure Caption"/>
    <w:next w:val="Normal"/>
    <w:qFormat/>
    <w:rsid w:val="009619C3"/>
    <w:pPr>
      <w:tabs>
        <w:tab w:val="left" w:pos="576"/>
      </w:tabs>
      <w:spacing w:before="240" w:after="240"/>
      <w:contextualSpacing/>
    </w:pPr>
    <w:rPr>
      <w:rFonts w:ascii="Gill Sans MT" w:hAnsi="Gill Sans MT"/>
      <w:noProof/>
      <w:sz w:val="18"/>
    </w:rPr>
  </w:style>
  <w:style w:type="paragraph" w:customStyle="1" w:styleId="CodeCaption">
    <w:name w:val="Code Caption"/>
    <w:basedOn w:val="Normal"/>
    <w:next w:val="Code"/>
    <w:link w:val="CodeCaptionChar"/>
    <w:qFormat/>
    <w:rsid w:val="003964B6"/>
    <w:pPr>
      <w:tabs>
        <w:tab w:val="left" w:pos="576"/>
      </w:tabs>
      <w:spacing w:before="240"/>
      <w:contextualSpacing/>
    </w:pPr>
    <w:rPr>
      <w:rFonts w:ascii="Gill Sans MT" w:hAnsi="Gill Sans MT"/>
      <w:i/>
      <w:noProof/>
      <w:sz w:val="18"/>
    </w:rPr>
  </w:style>
  <w:style w:type="paragraph" w:customStyle="1" w:styleId="Code">
    <w:name w:val="Code"/>
    <w:link w:val="CodeChar"/>
    <w:qFormat/>
    <w:rsid w:val="003964B6"/>
    <w:pPr>
      <w:spacing w:before="120" w:after="120"/>
      <w:contextualSpacing/>
    </w:pPr>
    <w:rPr>
      <w:rFonts w:ascii="TheSansMonoConNormal" w:eastAsiaTheme="minorHAnsi" w:hAnsi="TheSansMonoConNormal" w:cstheme="minorBidi"/>
      <w:noProof/>
      <w:sz w:val="18"/>
      <w:szCs w:val="22"/>
    </w:rPr>
  </w:style>
  <w:style w:type="character" w:customStyle="1" w:styleId="CodeChar">
    <w:name w:val="Code Char"/>
    <w:link w:val="Code"/>
    <w:locked/>
    <w:rsid w:val="00CD7CD9"/>
    <w:rPr>
      <w:rFonts w:ascii="TheSansMonoConNormal" w:eastAsiaTheme="minorHAnsi" w:hAnsi="TheSansMonoConNormal" w:cstheme="minorBidi"/>
      <w:noProof/>
      <w:sz w:val="18"/>
      <w:szCs w:val="22"/>
    </w:rPr>
  </w:style>
  <w:style w:type="character" w:customStyle="1" w:styleId="CodeCaptionChar">
    <w:name w:val="Code Caption Char"/>
    <w:link w:val="CodeCaption"/>
    <w:rsid w:val="00424B45"/>
    <w:rPr>
      <w:rFonts w:ascii="Gill Sans MT" w:eastAsiaTheme="minorHAnsi" w:hAnsi="Gill Sans MT" w:cstheme="minorBidi"/>
      <w:i/>
      <w:noProof/>
      <w:sz w:val="18"/>
      <w:szCs w:val="22"/>
    </w:rPr>
  </w:style>
  <w:style w:type="paragraph" w:customStyle="1" w:styleId="NumSubList">
    <w:name w:val="Num Sub List"/>
    <w:basedOn w:val="Normal"/>
    <w:rsid w:val="003964B6"/>
    <w:pPr>
      <w:numPr>
        <w:numId w:val="31"/>
      </w:numPr>
      <w:spacing w:after="0" w:line="240" w:lineRule="auto"/>
      <w:ind w:left="2016" w:right="432" w:hanging="720"/>
    </w:pPr>
  </w:style>
  <w:style w:type="paragraph" w:customStyle="1" w:styleId="BulletSubList">
    <w:name w:val="Bullet Sub List"/>
    <w:basedOn w:val="Bullet"/>
    <w:rsid w:val="003964B6"/>
    <w:pPr>
      <w:numPr>
        <w:numId w:val="12"/>
      </w:numPr>
      <w:tabs>
        <w:tab w:val="left" w:pos="792"/>
        <w:tab w:val="left" w:pos="1080"/>
      </w:tabs>
      <w:spacing w:before="360"/>
    </w:pPr>
  </w:style>
  <w:style w:type="paragraph" w:customStyle="1" w:styleId="NumList">
    <w:name w:val="Num List"/>
    <w:basedOn w:val="Normal"/>
    <w:rsid w:val="003964B6"/>
    <w:pPr>
      <w:keepLines/>
      <w:numPr>
        <w:numId w:val="29"/>
      </w:numPr>
      <w:spacing w:before="240" w:after="120" w:line="240" w:lineRule="auto"/>
      <w:ind w:left="1224" w:right="720"/>
      <w:contextualSpacing/>
    </w:pPr>
    <w:rPr>
      <w:rFonts w:ascii="Gill Sans MT" w:hAnsi="Gill Sans MT"/>
    </w:rPr>
  </w:style>
  <w:style w:type="paragraph" w:styleId="Bibliography">
    <w:name w:val="Bibliography"/>
    <w:basedOn w:val="Normal"/>
    <w:semiHidden/>
    <w:locked/>
    <w:rsid w:val="00655908"/>
    <w:pPr>
      <w:keepLines/>
      <w:tabs>
        <w:tab w:val="left" w:pos="216"/>
        <w:tab w:val="left" w:pos="576"/>
      </w:tabs>
      <w:spacing w:before="120" w:after="0" w:line="260" w:lineRule="exact"/>
      <w:ind w:left="360" w:hanging="360"/>
    </w:pPr>
    <w:rPr>
      <w:rFonts w:ascii="Utopia" w:hAnsi="Utopia"/>
      <w:sz w:val="18"/>
    </w:rPr>
  </w:style>
  <w:style w:type="paragraph" w:styleId="Index1">
    <w:name w:val="index 1"/>
    <w:basedOn w:val="Normal"/>
    <w:next w:val="Normal"/>
    <w:semiHidden/>
    <w:locked/>
    <w:rsid w:val="006C78CB"/>
    <w:pPr>
      <w:ind w:left="720" w:hanging="720"/>
    </w:pPr>
  </w:style>
  <w:style w:type="paragraph" w:styleId="Index2">
    <w:name w:val="index 2"/>
    <w:basedOn w:val="Normal"/>
    <w:next w:val="Normal"/>
    <w:semiHidden/>
    <w:locked/>
    <w:rsid w:val="006C78CB"/>
    <w:pPr>
      <w:ind w:left="720" w:hanging="432"/>
    </w:pPr>
  </w:style>
  <w:style w:type="paragraph" w:styleId="Index3">
    <w:name w:val="index 3"/>
    <w:basedOn w:val="Normal"/>
    <w:next w:val="Normal"/>
    <w:semiHidden/>
    <w:locked/>
    <w:rsid w:val="006C78CB"/>
    <w:pPr>
      <w:ind w:left="720" w:hanging="144"/>
    </w:pPr>
  </w:style>
  <w:style w:type="paragraph" w:customStyle="1" w:styleId="IndexLetter">
    <w:name w:val="Index Letter"/>
    <w:basedOn w:val="Normal"/>
    <w:next w:val="Index1"/>
    <w:semiHidden/>
    <w:locked/>
    <w:rsid w:val="006C78CB"/>
    <w:pPr>
      <w:spacing w:before="240" w:after="0"/>
    </w:pPr>
    <w:rPr>
      <w:rFonts w:ascii="Arial" w:hAnsi="Arial"/>
      <w:b/>
      <w:sz w:val="28"/>
    </w:rPr>
  </w:style>
  <w:style w:type="paragraph" w:customStyle="1" w:styleId="PartText">
    <w:name w:val="Part Text"/>
    <w:basedOn w:val="Normal"/>
    <w:next w:val="Normal"/>
    <w:locked/>
    <w:rsid w:val="00AF7FA2"/>
    <w:pPr>
      <w:spacing w:before="120" w:after="0" w:line="360" w:lineRule="auto"/>
      <w:contextualSpacing/>
    </w:pPr>
    <w:rPr>
      <w:rFonts w:ascii="Utopia" w:hAnsi="Utopia"/>
      <w:spacing w:val="-6"/>
      <w:sz w:val="18"/>
    </w:rPr>
  </w:style>
  <w:style w:type="paragraph" w:customStyle="1" w:styleId="PartNumber">
    <w:name w:val="Part Number"/>
    <w:basedOn w:val="ChapterWord"/>
    <w:next w:val="Normal"/>
    <w:link w:val="PartNumberChar"/>
    <w:qFormat/>
    <w:locked/>
    <w:rsid w:val="00AF7FA2"/>
    <w:pPr>
      <w:keepNext w:val="0"/>
      <w:pBdr>
        <w:top w:val="single" w:sz="4" w:space="1" w:color="auto"/>
      </w:pBdr>
      <w:spacing w:before="0" w:after="240"/>
      <w:jc w:val="left"/>
    </w:pPr>
    <w:rPr>
      <w:rFonts w:ascii="Utopia" w:hAnsi="Utopia"/>
      <w:sz w:val="28"/>
    </w:rPr>
  </w:style>
  <w:style w:type="character" w:customStyle="1" w:styleId="PartNumberChar">
    <w:name w:val="Part Number Char"/>
    <w:basedOn w:val="DefaultParagraphFont"/>
    <w:link w:val="PartNumber"/>
    <w:rsid w:val="00424B45"/>
    <w:rPr>
      <w:rFonts w:ascii="Utopia" w:hAnsi="Utopia"/>
      <w:b/>
      <w:caps/>
      <w:sz w:val="28"/>
      <w:szCs w:val="28"/>
    </w:rPr>
  </w:style>
  <w:style w:type="paragraph" w:customStyle="1" w:styleId="PartTitle">
    <w:name w:val="Part Title"/>
    <w:basedOn w:val="ChapterTitle"/>
    <w:next w:val="Normal"/>
    <w:link w:val="PartTitleChar"/>
    <w:qFormat/>
    <w:locked/>
    <w:rsid w:val="004B710F"/>
    <w:pPr>
      <w:spacing w:before="0" w:after="1200"/>
    </w:pPr>
    <w:rPr>
      <w:rFonts w:ascii="Gill Sans MT" w:hAnsi="Gill Sans MT"/>
      <w:b/>
      <w:sz w:val="60"/>
    </w:rPr>
  </w:style>
  <w:style w:type="character" w:customStyle="1" w:styleId="PartTitleChar">
    <w:name w:val="Part Title Char"/>
    <w:basedOn w:val="DefaultParagraphFont"/>
    <w:link w:val="PartTitle"/>
    <w:rsid w:val="00424B45"/>
    <w:rPr>
      <w:rFonts w:ascii="Gill Sans MT" w:hAnsi="Gill Sans MT"/>
      <w:b/>
      <w:sz w:val="60"/>
    </w:rPr>
  </w:style>
  <w:style w:type="paragraph" w:customStyle="1" w:styleId="Production">
    <w:name w:val="Production"/>
    <w:next w:val="BodyText"/>
    <w:autoRedefine/>
    <w:semiHidden/>
    <w:locked/>
    <w:rsid w:val="006C78CB"/>
    <w:pPr>
      <w:keepNext/>
      <w:keepLines/>
      <w:spacing w:before="240" w:after="240"/>
    </w:pPr>
    <w:rPr>
      <w:b/>
      <w:i/>
      <w:color w:val="0000FF"/>
      <w:sz w:val="24"/>
    </w:rPr>
  </w:style>
  <w:style w:type="paragraph" w:styleId="Quote">
    <w:name w:val="Quote"/>
    <w:basedOn w:val="Normal"/>
    <w:next w:val="BodyText"/>
    <w:link w:val="QuoteChar"/>
    <w:qFormat/>
    <w:rsid w:val="003964B6"/>
    <w:pPr>
      <w:tabs>
        <w:tab w:val="left" w:pos="346"/>
      </w:tabs>
      <w:spacing w:before="320" w:after="240"/>
      <w:ind w:left="432" w:right="432"/>
      <w:contextualSpacing/>
      <w:jc w:val="both"/>
    </w:pPr>
    <w:rPr>
      <w:rFonts w:ascii="Gill Sans MT" w:hAnsi="Gill Sans MT"/>
      <w:i/>
    </w:rPr>
  </w:style>
  <w:style w:type="character" w:customStyle="1" w:styleId="QuoteChar">
    <w:name w:val="Quote Char"/>
    <w:link w:val="Quote"/>
    <w:rsid w:val="001A2288"/>
    <w:rPr>
      <w:rFonts w:ascii="Gill Sans MT" w:eastAsiaTheme="minorHAnsi" w:hAnsi="Gill Sans MT" w:cstheme="minorBidi"/>
      <w:i/>
      <w:sz w:val="22"/>
      <w:szCs w:val="22"/>
    </w:rPr>
  </w:style>
  <w:style w:type="paragraph" w:customStyle="1" w:styleId="Results">
    <w:name w:val="Results"/>
    <w:basedOn w:val="Normal"/>
    <w:rsid w:val="003964B6"/>
    <w:pPr>
      <w:pBdr>
        <w:top w:val="single" w:sz="18" w:space="5" w:color="999999"/>
        <w:bottom w:val="single" w:sz="18" w:space="5" w:color="999999"/>
      </w:pBdr>
      <w:spacing w:before="400" w:after="360"/>
      <w:ind w:right="144"/>
    </w:pPr>
    <w:rPr>
      <w:rFonts w:ascii="TheSansMonoConNormal" w:hAnsi="TheSansMonoConNormal"/>
      <w:noProof/>
      <w:sz w:val="18"/>
    </w:rPr>
  </w:style>
  <w:style w:type="paragraph" w:styleId="NormalWeb">
    <w:name w:val="Normal (Web)"/>
    <w:basedOn w:val="Normal"/>
    <w:locked/>
    <w:rsid w:val="00CE7637"/>
    <w:rPr>
      <w:rFonts w:ascii="Times New Roman" w:hAnsi="Times New Roman" w:cs="Times New Roman"/>
      <w:sz w:val="24"/>
      <w:szCs w:val="24"/>
    </w:rPr>
  </w:style>
  <w:style w:type="paragraph" w:customStyle="1" w:styleId="ExerciseNumList">
    <w:name w:val="Exercise Num List"/>
    <w:basedOn w:val="ExerciseBody"/>
    <w:locked/>
    <w:rsid w:val="00404202"/>
    <w:pPr>
      <w:numPr>
        <w:numId w:val="1"/>
      </w:numPr>
    </w:pPr>
  </w:style>
  <w:style w:type="paragraph" w:customStyle="1" w:styleId="ExerciseBody">
    <w:name w:val="Exercise Body"/>
    <w:basedOn w:val="Normal"/>
    <w:link w:val="ExerciseBodyChar"/>
    <w:qFormat/>
    <w:rsid w:val="003964B6"/>
    <w:pPr>
      <w:spacing w:before="120"/>
      <w:ind w:left="288" w:right="288"/>
    </w:pPr>
    <w:rPr>
      <w:rFonts w:ascii="Helvetica-Narrow" w:hAnsi="Helvetica-Narrow"/>
      <w:sz w:val="20"/>
    </w:rPr>
  </w:style>
  <w:style w:type="character" w:customStyle="1" w:styleId="ExerciseBodyChar">
    <w:name w:val="Exercise Body Char"/>
    <w:link w:val="ExerciseBody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ExerciseBullet">
    <w:name w:val="Exercise Bullet"/>
    <w:basedOn w:val="Normal"/>
    <w:rsid w:val="003964B6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-Narrow" w:hAnsi="Helvetica-Narrow"/>
      <w:sz w:val="20"/>
    </w:rPr>
  </w:style>
  <w:style w:type="paragraph" w:customStyle="1" w:styleId="ExerciseCode">
    <w:name w:val="Exercise Code"/>
    <w:basedOn w:val="Normal"/>
    <w:link w:val="ExerciseCodeChar"/>
    <w:qFormat/>
    <w:rsid w:val="003964B6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ExerciseCodeChar">
    <w:name w:val="Exercise Code Char"/>
    <w:link w:val="ExerciseCode"/>
    <w:rsid w:val="00424B45"/>
    <w:rPr>
      <w:rFonts w:ascii="TheSansMonoConNormal" w:eastAsiaTheme="minorHAnsi" w:hAnsi="TheSansMonoConNormal" w:cstheme="minorBidi"/>
      <w:noProof/>
      <w:sz w:val="18"/>
      <w:szCs w:val="22"/>
    </w:rPr>
  </w:style>
  <w:style w:type="paragraph" w:customStyle="1" w:styleId="TableText">
    <w:name w:val="Table Text"/>
    <w:qFormat/>
    <w:rsid w:val="003964B6"/>
    <w:pPr>
      <w:spacing w:before="120" w:after="120"/>
      <w:contextualSpacing/>
    </w:pPr>
    <w:rPr>
      <w:rFonts w:ascii="Gill Sans MT" w:hAnsi="Gill Sans MT"/>
      <w:sz w:val="18"/>
    </w:rPr>
  </w:style>
  <w:style w:type="paragraph" w:customStyle="1" w:styleId="TableCaption">
    <w:name w:val="Table Caption"/>
    <w:basedOn w:val="FigureCaption"/>
    <w:next w:val="Normal"/>
    <w:qFormat/>
    <w:rsid w:val="003964B6"/>
    <w:pPr>
      <w:spacing w:after="120"/>
    </w:pPr>
  </w:style>
  <w:style w:type="paragraph" w:customStyle="1" w:styleId="TableHead">
    <w:name w:val="Table Head"/>
    <w:next w:val="Normal"/>
    <w:rsid w:val="003964B6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locked/>
    <w:rsid w:val="004B710F"/>
    <w:pPr>
      <w:spacing w:before="60" w:after="240"/>
      <w:contextualSpacing/>
    </w:pPr>
    <w:rPr>
      <w:rFonts w:ascii="Gill Sans MT" w:hAnsi="Gill Sans MT"/>
      <w:i/>
      <w:sz w:val="18"/>
    </w:rPr>
  </w:style>
  <w:style w:type="paragraph" w:customStyle="1" w:styleId="UnnumberedList">
    <w:name w:val="Unnumbered List"/>
    <w:basedOn w:val="NumList"/>
    <w:rsid w:val="003964B6"/>
    <w:pPr>
      <w:numPr>
        <w:numId w:val="0"/>
      </w:numPr>
      <w:spacing w:before="120"/>
      <w:ind w:left="864"/>
    </w:pPr>
  </w:style>
  <w:style w:type="paragraph" w:customStyle="1" w:styleId="ChapterSubtitle">
    <w:name w:val="Chapter Subtitle"/>
    <w:basedOn w:val="Normal"/>
    <w:rsid w:val="003964B6"/>
    <w:pPr>
      <w:pBdr>
        <w:bottom w:val="single" w:sz="4" w:space="6" w:color="auto"/>
      </w:pBdr>
      <w:spacing w:before="120" w:after="0" w:line="240" w:lineRule="auto"/>
    </w:pPr>
    <w:rPr>
      <w:rFonts w:ascii="Gill Sans MT Condensed" w:hAnsi="Gill Sans MT Condensed"/>
      <w:sz w:val="48"/>
    </w:rPr>
  </w:style>
  <w:style w:type="paragraph" w:customStyle="1" w:styleId="Equation">
    <w:name w:val="Equation"/>
    <w:basedOn w:val="Normal"/>
    <w:locked/>
    <w:rsid w:val="004B710F"/>
    <w:pPr>
      <w:tabs>
        <w:tab w:val="left" w:pos="346"/>
      </w:tabs>
      <w:spacing w:before="120"/>
      <w:contextualSpacing/>
    </w:pPr>
    <w:rPr>
      <w:rFonts w:ascii="Gill Sans MT" w:hAnsi="Gill Sans MT"/>
      <w:sz w:val="18"/>
    </w:rPr>
  </w:style>
  <w:style w:type="paragraph" w:customStyle="1" w:styleId="QuoteSource">
    <w:name w:val="Quote Source"/>
    <w:basedOn w:val="Quote"/>
    <w:next w:val="Normal"/>
    <w:qFormat/>
    <w:rsid w:val="003964B6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3964B6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contextualSpacing/>
      <w:jc w:val="center"/>
    </w:pPr>
    <w:rPr>
      <w:rFonts w:ascii="Arial" w:hAnsi="Arial"/>
      <w:b/>
      <w:caps/>
    </w:rPr>
  </w:style>
  <w:style w:type="paragraph" w:customStyle="1" w:styleId="GlossaryHead">
    <w:name w:val="Glossary Head"/>
    <w:basedOn w:val="Normal"/>
    <w:semiHidden/>
    <w:locked/>
    <w:rsid w:val="006C78CB"/>
    <w:pPr>
      <w:spacing w:before="120" w:after="0"/>
    </w:pPr>
    <w:rPr>
      <w:rFonts w:ascii="Arial" w:hAnsi="Arial"/>
      <w:b/>
      <w:szCs w:val="24"/>
    </w:rPr>
  </w:style>
  <w:style w:type="paragraph" w:customStyle="1" w:styleId="GlossaryText">
    <w:name w:val="Glossary Text"/>
    <w:basedOn w:val="Normal"/>
    <w:semiHidden/>
    <w:locked/>
    <w:rsid w:val="006C78CB"/>
    <w:pPr>
      <w:spacing w:before="60" w:after="240"/>
      <w:ind w:left="360"/>
    </w:pPr>
    <w:rPr>
      <w:sz w:val="23"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FMTitle"/>
    <w:locked/>
    <w:rsid w:val="0070717D"/>
    <w:rPr>
      <w:b/>
      <w:color w:val="808080"/>
      <w:sz w:val="24"/>
    </w:rPr>
  </w:style>
  <w:style w:type="paragraph" w:customStyle="1" w:styleId="FMTitle">
    <w:name w:val="FM Title"/>
    <w:basedOn w:val="Normal"/>
    <w:locked/>
    <w:rsid w:val="004B710F"/>
    <w:pPr>
      <w:jc w:val="center"/>
      <w:outlineLvl w:val="0"/>
    </w:pPr>
    <w:rPr>
      <w:rFonts w:ascii="Gill Sans MT" w:hAnsi="Gill Sans MT"/>
      <w:sz w:val="54"/>
      <w:szCs w:val="60"/>
    </w:rPr>
  </w:style>
  <w:style w:type="paragraph" w:customStyle="1" w:styleId="FMAuthor">
    <w:name w:val="FM Author"/>
    <w:basedOn w:val="BookSubtitle"/>
    <w:link w:val="FMAuthorChar"/>
    <w:locked/>
    <w:rsid w:val="00AF7FA2"/>
    <w:rPr>
      <w:rFonts w:ascii="Utopia" w:hAnsi="Utopia"/>
      <w:i/>
      <w:caps w:val="0"/>
      <w:sz w:val="30"/>
    </w:rPr>
  </w:style>
  <w:style w:type="paragraph" w:customStyle="1" w:styleId="BookSubtitle">
    <w:name w:val="Book Subtitle"/>
    <w:basedOn w:val="BookTitle1"/>
    <w:semiHidden/>
    <w:locked/>
    <w:rsid w:val="0018136B"/>
    <w:pPr>
      <w:spacing w:before="120"/>
    </w:pPr>
    <w:rPr>
      <w:rFonts w:ascii="HelveticaNeue Condensed" w:hAnsi="HelveticaNeue Condensed"/>
      <w:caps/>
      <w:sz w:val="60"/>
    </w:rPr>
  </w:style>
  <w:style w:type="character" w:customStyle="1" w:styleId="FMAuthorChar">
    <w:name w:val="FM Author Char"/>
    <w:link w:val="FMAuthor"/>
    <w:rsid w:val="00424B45"/>
    <w:rPr>
      <w:rFonts w:ascii="Utopia" w:hAnsi="Utopia"/>
      <w:i/>
      <w:sz w:val="30"/>
    </w:rPr>
  </w:style>
  <w:style w:type="paragraph" w:customStyle="1" w:styleId="FMText">
    <w:name w:val="FM Text"/>
    <w:basedOn w:val="Normal"/>
    <w:locked/>
    <w:rsid w:val="006C7C1F"/>
    <w:rPr>
      <w:rFonts w:ascii="Utopia" w:hAnsi="Utopia"/>
      <w:sz w:val="18"/>
    </w:rPr>
  </w:style>
  <w:style w:type="paragraph" w:customStyle="1" w:styleId="FMDedication">
    <w:name w:val="FM Dedication"/>
    <w:basedOn w:val="Normal"/>
    <w:locked/>
    <w:rsid w:val="00AF7FA2"/>
    <w:pPr>
      <w:jc w:val="center"/>
    </w:pPr>
    <w:rPr>
      <w:rFonts w:ascii="Utopia" w:hAnsi="Utopia"/>
      <w:i/>
      <w:sz w:val="30"/>
    </w:rPr>
  </w:style>
  <w:style w:type="paragraph" w:customStyle="1" w:styleId="FMTextCont">
    <w:name w:val="FM Text Cont"/>
    <w:basedOn w:val="FMText"/>
    <w:locked/>
    <w:rsid w:val="008D5C58"/>
    <w:pPr>
      <w:ind w:firstLine="576"/>
    </w:pPr>
  </w:style>
  <w:style w:type="character" w:customStyle="1" w:styleId="CodeInlinechar">
    <w:name w:val="Code Inline(char)"/>
    <w:semiHidden/>
    <w:locked/>
    <w:rsid w:val="00501098"/>
    <w:rPr>
      <w:rFonts w:ascii="TheSansMonoConNormal" w:hAnsi="TheSansMonoConNormal"/>
      <w:color w:val="008000"/>
      <w:sz w:val="20"/>
      <w:szCs w:val="20"/>
      <w:bdr w:val="none" w:sz="0" w:space="0" w:color="auto"/>
      <w:shd w:val="pct10" w:color="auto" w:fill="auto"/>
    </w:rPr>
  </w:style>
  <w:style w:type="paragraph" w:customStyle="1" w:styleId="Footnote">
    <w:name w:val="Footnote"/>
    <w:basedOn w:val="Normal"/>
    <w:rsid w:val="003964B6"/>
    <w:rPr>
      <w:rFonts w:ascii="Times" w:hAnsi="Times"/>
      <w:sz w:val="19"/>
    </w:rPr>
  </w:style>
  <w:style w:type="paragraph" w:customStyle="1" w:styleId="Query">
    <w:name w:val="Query"/>
    <w:basedOn w:val="Production"/>
    <w:semiHidden/>
    <w:locked/>
    <w:rsid w:val="006C78CB"/>
    <w:rPr>
      <w:color w:val="FF0000"/>
    </w:rPr>
  </w:style>
  <w:style w:type="paragraph" w:styleId="DocumentMap">
    <w:name w:val="Document Map"/>
    <w:basedOn w:val="Normal"/>
    <w:semiHidden/>
    <w:locked/>
    <w:rsid w:val="006C78CB"/>
    <w:pPr>
      <w:shd w:val="clear" w:color="auto" w:fill="000080"/>
    </w:pPr>
    <w:rPr>
      <w:rFonts w:ascii="Tahoma" w:hAnsi="Tahoma" w:cs="Tahoma"/>
    </w:rPr>
  </w:style>
  <w:style w:type="paragraph" w:customStyle="1" w:styleId="ChapterNumberinBox">
    <w:name w:val="Chapter Number in Box"/>
    <w:next w:val="Normal"/>
    <w:link w:val="ChapterNumberinBoxChar"/>
    <w:semiHidden/>
    <w:locked/>
    <w:rsid w:val="00424B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</w:pPr>
    <w:rPr>
      <w:rFonts w:ascii="Utopia" w:hAnsi="Utopia"/>
      <w:sz w:val="96"/>
    </w:rPr>
  </w:style>
  <w:style w:type="character" w:customStyle="1" w:styleId="ChapterNumberinBoxChar">
    <w:name w:val="Chapter Number in Box Char"/>
    <w:basedOn w:val="DefaultParagraphFont"/>
    <w:link w:val="ChapterNumberinBox"/>
    <w:semiHidden/>
    <w:rsid w:val="00424B45"/>
    <w:rPr>
      <w:rFonts w:ascii="Utopia" w:hAnsi="Utopia"/>
      <w:sz w:val="96"/>
    </w:rPr>
  </w:style>
  <w:style w:type="character" w:styleId="FootnoteReference">
    <w:name w:val="footnote reference"/>
    <w:semiHidden/>
    <w:locked/>
    <w:rsid w:val="006C78CB"/>
    <w:rPr>
      <w:vertAlign w:val="superscript"/>
    </w:rPr>
  </w:style>
  <w:style w:type="paragraph" w:customStyle="1" w:styleId="ExerciseCont">
    <w:name w:val="Exercise Cont"/>
    <w:basedOn w:val="ExerciseBody"/>
    <w:semiHidden/>
    <w:locked/>
    <w:rsid w:val="00404202"/>
    <w:pPr>
      <w:ind w:firstLine="720"/>
    </w:pPr>
  </w:style>
  <w:style w:type="character" w:customStyle="1" w:styleId="HeaderChar">
    <w:name w:val="Header Char"/>
    <w:link w:val="Header"/>
    <w:rsid w:val="00652EE3"/>
    <w:rPr>
      <w:rFonts w:ascii="Gill Sans MT" w:eastAsiaTheme="minorHAnsi" w:hAnsi="Gill Sans MT" w:cstheme="minorBidi"/>
      <w:b/>
      <w:sz w:val="22"/>
      <w:szCs w:val="22"/>
    </w:rPr>
  </w:style>
  <w:style w:type="paragraph" w:styleId="Header">
    <w:name w:val="header"/>
    <w:basedOn w:val="Normal"/>
    <w:link w:val="HeaderChar"/>
    <w:rsid w:val="003964B6"/>
    <w:pPr>
      <w:tabs>
        <w:tab w:val="center" w:pos="4320"/>
        <w:tab w:val="right" w:pos="8640"/>
      </w:tabs>
    </w:pPr>
    <w:rPr>
      <w:rFonts w:ascii="Gill Sans MT" w:hAnsi="Gill Sans MT"/>
      <w:b/>
    </w:rPr>
  </w:style>
  <w:style w:type="paragraph" w:customStyle="1" w:styleId="ExerciseSubhead">
    <w:name w:val="Exercise Subhead"/>
    <w:basedOn w:val="Normal"/>
    <w:rsid w:val="003964B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BodyText"/>
    <w:rsid w:val="003964B6"/>
    <w:pPr>
      <w:spacing w:before="120" w:after="0"/>
    </w:pPr>
    <w:rPr>
      <w:i w:val="0"/>
    </w:rPr>
  </w:style>
  <w:style w:type="paragraph" w:styleId="TOC2">
    <w:name w:val="toc 2"/>
    <w:basedOn w:val="Normal"/>
    <w:next w:val="Normal"/>
    <w:autoRedefine/>
    <w:uiPriority w:val="39"/>
    <w:locked/>
    <w:rsid w:val="007422CC"/>
    <w:pPr>
      <w:ind w:left="240"/>
    </w:pPr>
    <w:rPr>
      <w:rFonts w:ascii="Utopia" w:hAnsi="Utopia"/>
      <w:sz w:val="18"/>
    </w:rPr>
  </w:style>
  <w:style w:type="paragraph" w:styleId="TOC3">
    <w:name w:val="toc 3"/>
    <w:basedOn w:val="Normal"/>
    <w:next w:val="Normal"/>
    <w:autoRedefine/>
    <w:semiHidden/>
    <w:locked/>
    <w:rsid w:val="007422CC"/>
    <w:pPr>
      <w:ind w:left="480"/>
    </w:pPr>
    <w:rPr>
      <w:rFonts w:ascii="Utopia" w:hAnsi="Utopia"/>
      <w:sz w:val="18"/>
    </w:rPr>
  </w:style>
  <w:style w:type="character" w:styleId="Hyperlink">
    <w:name w:val="Hyperlink"/>
    <w:semiHidden/>
    <w:locked/>
    <w:rsid w:val="003A7043"/>
    <w:rPr>
      <w:color w:val="0000FF"/>
      <w:u w:val="single"/>
    </w:rPr>
  </w:style>
  <w:style w:type="paragraph" w:styleId="Footer">
    <w:name w:val="footer"/>
    <w:basedOn w:val="Normal"/>
    <w:link w:val="FooterChar"/>
    <w:rsid w:val="003964B6"/>
    <w:pPr>
      <w:tabs>
        <w:tab w:val="center" w:pos="4320"/>
        <w:tab w:val="right" w:pos="8640"/>
      </w:tabs>
    </w:pPr>
    <w:rPr>
      <w:rFonts w:ascii="Gill Sans MT" w:hAnsi="Gill Sans MT"/>
      <w:sz w:val="20"/>
    </w:rPr>
  </w:style>
  <w:style w:type="character" w:customStyle="1" w:styleId="FooterChar">
    <w:name w:val="Footer Char"/>
    <w:link w:val="Footer"/>
    <w:rsid w:val="004B710F"/>
    <w:rPr>
      <w:rFonts w:ascii="Gill Sans MT" w:eastAsiaTheme="minorHAnsi" w:hAnsi="Gill Sans MT" w:cstheme="minorBidi"/>
      <w:szCs w:val="22"/>
    </w:rPr>
  </w:style>
  <w:style w:type="paragraph" w:styleId="TOC4">
    <w:name w:val="toc 4"/>
    <w:basedOn w:val="Normal"/>
    <w:next w:val="Normal"/>
    <w:autoRedefine/>
    <w:semiHidden/>
    <w:locked/>
    <w:rsid w:val="007422CC"/>
    <w:pPr>
      <w:ind w:left="720"/>
    </w:pPr>
  </w:style>
  <w:style w:type="paragraph" w:styleId="TOC5">
    <w:name w:val="toc 5"/>
    <w:basedOn w:val="Normal"/>
    <w:next w:val="Normal"/>
    <w:autoRedefine/>
    <w:semiHidden/>
    <w:locked/>
    <w:rsid w:val="007422CC"/>
    <w:pPr>
      <w:ind w:left="960"/>
    </w:pPr>
  </w:style>
  <w:style w:type="paragraph" w:styleId="TOC6">
    <w:name w:val="toc 6"/>
    <w:basedOn w:val="Normal"/>
    <w:next w:val="Normal"/>
    <w:autoRedefine/>
    <w:semiHidden/>
    <w:locked/>
    <w:rsid w:val="007422CC"/>
    <w:pPr>
      <w:ind w:left="1200"/>
    </w:pPr>
  </w:style>
  <w:style w:type="paragraph" w:styleId="TOC7">
    <w:name w:val="toc 7"/>
    <w:basedOn w:val="Normal"/>
    <w:next w:val="Normal"/>
    <w:autoRedefine/>
    <w:semiHidden/>
    <w:locked/>
    <w:rsid w:val="007422CC"/>
    <w:pPr>
      <w:ind w:left="1440"/>
    </w:pPr>
  </w:style>
  <w:style w:type="paragraph" w:styleId="TOC8">
    <w:name w:val="toc 8"/>
    <w:basedOn w:val="Normal"/>
    <w:next w:val="Normal"/>
    <w:autoRedefine/>
    <w:semiHidden/>
    <w:locked/>
    <w:rsid w:val="007422CC"/>
    <w:pPr>
      <w:ind w:left="1680"/>
    </w:pPr>
  </w:style>
  <w:style w:type="paragraph" w:styleId="TOC9">
    <w:name w:val="toc 9"/>
    <w:basedOn w:val="Normal"/>
    <w:next w:val="Normal"/>
    <w:autoRedefine/>
    <w:semiHidden/>
    <w:locked/>
    <w:rsid w:val="007422CC"/>
    <w:pPr>
      <w:ind w:left="1920"/>
    </w:pPr>
  </w:style>
  <w:style w:type="paragraph" w:customStyle="1" w:styleId="CopyrightHead">
    <w:name w:val="Copyright Head"/>
    <w:basedOn w:val="Normal"/>
    <w:semiHidden/>
    <w:locked/>
    <w:rsid w:val="008D5C58"/>
    <w:rPr>
      <w:rFonts w:ascii="HelveticaNeueBoldCond" w:hAnsi="HelveticaNeueBoldCond"/>
      <w:sz w:val="18"/>
    </w:rPr>
  </w:style>
  <w:style w:type="character" w:customStyle="1" w:styleId="CodeInline">
    <w:name w:val="Code Inline"/>
    <w:rsid w:val="003964B6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locked/>
    <w:rsid w:val="0050354B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SideBarLast">
    <w:name w:val="Side Bar Last"/>
    <w:basedOn w:val="SideBarBody"/>
    <w:link w:val="SideBarLastChar"/>
    <w:qFormat/>
    <w:rsid w:val="003964B6"/>
    <w:pPr>
      <w:pBdr>
        <w:bottom w:val="single" w:sz="18" w:space="3" w:color="auto"/>
      </w:pBdr>
    </w:pPr>
  </w:style>
  <w:style w:type="paragraph" w:customStyle="1" w:styleId="SideBarBody">
    <w:name w:val="Side Bar Body"/>
    <w:basedOn w:val="Normal"/>
    <w:link w:val="SideBarBodyChar"/>
    <w:qFormat/>
    <w:rsid w:val="003964B6"/>
    <w:pPr>
      <w:spacing w:before="120"/>
      <w:ind w:left="288" w:right="288"/>
    </w:pPr>
    <w:rPr>
      <w:rFonts w:ascii="Helvetica-Narrow" w:hAnsi="Helvetica-Narrow"/>
      <w:sz w:val="20"/>
    </w:rPr>
  </w:style>
  <w:style w:type="character" w:customStyle="1" w:styleId="SideBarBodyChar">
    <w:name w:val="Side Bar Body Char"/>
    <w:link w:val="SideBarBody"/>
    <w:rsid w:val="00292E15"/>
    <w:rPr>
      <w:rFonts w:ascii="Helvetica-Narrow" w:eastAsiaTheme="minorHAnsi" w:hAnsi="Helvetica-Narrow" w:cstheme="minorBidi"/>
      <w:szCs w:val="22"/>
    </w:rPr>
  </w:style>
  <w:style w:type="character" w:customStyle="1" w:styleId="SideBarLastChar">
    <w:name w:val="Side Bar Last Char"/>
    <w:basedOn w:val="ExerciseBodyChar"/>
    <w:link w:val="SideBarLast"/>
    <w:rsid w:val="00421AA5"/>
    <w:rPr>
      <w:rFonts w:ascii="Helvetica-Narrow" w:eastAsiaTheme="minorHAnsi" w:hAnsi="Helvetica-Narrow" w:cstheme="minorBidi"/>
      <w:szCs w:val="22"/>
    </w:rPr>
  </w:style>
  <w:style w:type="paragraph" w:customStyle="1" w:styleId="ExerciseBodyLast">
    <w:name w:val="Exercise Body Last"/>
    <w:basedOn w:val="ExerciseBody"/>
    <w:link w:val="ExerciseBodyLastChar"/>
    <w:qFormat/>
    <w:rsid w:val="003964B6"/>
    <w:pPr>
      <w:pBdr>
        <w:bottom w:val="single" w:sz="18" w:space="3" w:color="auto"/>
      </w:pBdr>
    </w:pPr>
  </w:style>
  <w:style w:type="character" w:customStyle="1" w:styleId="ExerciseBodyLastChar">
    <w:name w:val="Exercise Body Last Char"/>
    <w:basedOn w:val="ExerciseBodyChar"/>
    <w:link w:val="ExerciseBodyLast"/>
    <w:rsid w:val="00851DE0"/>
    <w:rPr>
      <w:rFonts w:ascii="Helvetica-Narrow" w:eastAsiaTheme="minorHAnsi" w:hAnsi="Helvetica-Narrow" w:cstheme="minorBidi"/>
      <w:szCs w:val="22"/>
    </w:rPr>
  </w:style>
  <w:style w:type="character" w:styleId="PageNumber">
    <w:name w:val="page number"/>
    <w:basedOn w:val="DefaultParagraphFont"/>
    <w:rsid w:val="003964B6"/>
    <w:rPr>
      <w:rFonts w:ascii="HelveticaNeue Condensed" w:hAnsi="HelveticaNeue Condensed"/>
      <w:dstrike w:val="0"/>
      <w:color w:val="auto"/>
      <w:sz w:val="20"/>
      <w:u w:val="none"/>
      <w:vertAlign w:val="baseline"/>
    </w:rPr>
  </w:style>
  <w:style w:type="paragraph" w:customStyle="1" w:styleId="SideBarSubhead">
    <w:name w:val="Side Bar Subhead"/>
    <w:basedOn w:val="Normal"/>
    <w:rsid w:val="003964B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ExerciseLast">
    <w:name w:val="Exercise Last"/>
    <w:basedOn w:val="ExerciseBody"/>
    <w:link w:val="ExerciseLastChar"/>
    <w:qFormat/>
    <w:rsid w:val="003964B6"/>
    <w:pPr>
      <w:pBdr>
        <w:bottom w:val="single" w:sz="18" w:space="3" w:color="auto"/>
      </w:pBdr>
    </w:pPr>
  </w:style>
  <w:style w:type="character" w:customStyle="1" w:styleId="ExerciseLastChar">
    <w:name w:val="Exercise Last Char"/>
    <w:basedOn w:val="ExerciseBodyChar"/>
    <w:link w:val="ExerciseLast"/>
    <w:rsid w:val="00421AA5"/>
    <w:rPr>
      <w:rFonts w:ascii="Helvetica-Narrow" w:eastAsiaTheme="minorHAnsi" w:hAnsi="Helvetica-Narrow" w:cstheme="minorBidi"/>
      <w:szCs w:val="22"/>
    </w:rPr>
  </w:style>
  <w:style w:type="paragraph" w:customStyle="1" w:styleId="SideBarBullet">
    <w:name w:val="Side Bar Bullet"/>
    <w:basedOn w:val="Normal"/>
    <w:rsid w:val="003964B6"/>
    <w:pPr>
      <w:framePr w:wrap="notBeside" w:vAnchor="text" w:hAnchor="text" w:y="1"/>
      <w:numPr>
        <w:numId w:val="6"/>
      </w:numPr>
      <w:spacing w:before="120"/>
      <w:ind w:right="1152"/>
    </w:pPr>
    <w:rPr>
      <w:rFonts w:ascii="Helvetica-Narrow" w:hAnsi="Helvetica-Narrow"/>
      <w:sz w:val="20"/>
    </w:rPr>
  </w:style>
  <w:style w:type="paragraph" w:customStyle="1" w:styleId="ExerciseNum">
    <w:name w:val="Exercise Num"/>
    <w:basedOn w:val="Normal"/>
    <w:link w:val="ExerciseNumCharChar"/>
    <w:qFormat/>
    <w:rsid w:val="003964B6"/>
    <w:pPr>
      <w:numPr>
        <w:numId w:val="7"/>
      </w:numPr>
      <w:spacing w:before="120"/>
      <w:ind w:right="1152"/>
    </w:pPr>
    <w:rPr>
      <w:rFonts w:ascii="Helvetica-Narrow" w:hAnsi="Helvetica-Narrow"/>
      <w:sz w:val="20"/>
    </w:rPr>
  </w:style>
  <w:style w:type="character" w:customStyle="1" w:styleId="ExerciseNumCharChar">
    <w:name w:val="Exercise Num Char Char"/>
    <w:link w:val="ExerciseNum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SideBarNum">
    <w:name w:val="Side Bar Num"/>
    <w:basedOn w:val="Normal"/>
    <w:link w:val="SideBarNumCharChar"/>
    <w:qFormat/>
    <w:rsid w:val="003964B6"/>
    <w:pPr>
      <w:numPr>
        <w:numId w:val="11"/>
      </w:numPr>
      <w:spacing w:before="120"/>
      <w:ind w:right="1152"/>
    </w:pPr>
    <w:rPr>
      <w:rFonts w:ascii="Helvetica-Narrow" w:hAnsi="Helvetica-Narrow"/>
      <w:sz w:val="20"/>
    </w:rPr>
  </w:style>
  <w:style w:type="character" w:customStyle="1" w:styleId="SideBarNumCharChar">
    <w:name w:val="Side Bar Num Char Char"/>
    <w:link w:val="SideBarNum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SideBarHead">
    <w:name w:val="Side Bar Head"/>
    <w:basedOn w:val="Normal"/>
    <w:next w:val="Normal"/>
    <w:rsid w:val="003964B6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3964B6"/>
    <w:pPr>
      <w:tabs>
        <w:tab w:val="center" w:pos="4680"/>
        <w:tab w:val="right" w:pos="9360"/>
      </w:tabs>
      <w:spacing w:before="240" w:after="480" w:line="276" w:lineRule="auto"/>
    </w:pPr>
    <w:rPr>
      <w:rFonts w:ascii="Gill Sans MT" w:hAnsi="Gill Sans MT"/>
    </w:rPr>
  </w:style>
  <w:style w:type="paragraph" w:customStyle="1" w:styleId="ListingNumber">
    <w:name w:val="Listing Number"/>
    <w:basedOn w:val="CodeCaption"/>
    <w:qFormat/>
    <w:locked/>
    <w:rsid w:val="005815AA"/>
    <w:rPr>
      <w:i w:val="0"/>
    </w:rPr>
  </w:style>
  <w:style w:type="paragraph" w:customStyle="1" w:styleId="TableSubhead">
    <w:name w:val="Table Subhead"/>
    <w:next w:val="Normal"/>
    <w:locked/>
    <w:rsid w:val="0031145D"/>
    <w:pPr>
      <w:keepNext/>
      <w:keepLines/>
      <w:spacing w:before="120" w:after="120" w:line="240" w:lineRule="exact"/>
    </w:pPr>
    <w:rPr>
      <w:b/>
      <w:color w:val="808080"/>
      <w:u w:val="single"/>
    </w:rPr>
  </w:style>
  <w:style w:type="paragraph" w:customStyle="1" w:styleId="FMEdition">
    <w:name w:val="FM Edition"/>
    <w:basedOn w:val="FMTitle"/>
    <w:link w:val="FMEditionChar"/>
    <w:locked/>
    <w:rsid w:val="00016FC4"/>
    <w:rPr>
      <w:b/>
      <w:color w:val="808080"/>
      <w:sz w:val="24"/>
    </w:rPr>
  </w:style>
  <w:style w:type="character" w:customStyle="1" w:styleId="FMEditionChar">
    <w:name w:val="FM Edition Char"/>
    <w:basedOn w:val="DefaultParagraphFont"/>
    <w:link w:val="FMEdition"/>
    <w:rsid w:val="00424B45"/>
    <w:rPr>
      <w:rFonts w:ascii="Gill Sans MT" w:hAnsi="Gill Sans MT"/>
      <w:b/>
      <w:color w:val="808080"/>
      <w:sz w:val="24"/>
      <w:szCs w:val="60"/>
    </w:rPr>
  </w:style>
  <w:style w:type="paragraph" w:customStyle="1" w:styleId="FMCopyrightTitle">
    <w:name w:val="FM Copyright Title"/>
    <w:link w:val="FMCopyrightTitleChar"/>
    <w:locked/>
    <w:rsid w:val="00AF7FA2"/>
    <w:pPr>
      <w:spacing w:before="120" w:after="120"/>
      <w:jc w:val="center"/>
    </w:pPr>
    <w:rPr>
      <w:rFonts w:ascii="Utopia" w:hAnsi="Utopia"/>
      <w:b/>
      <w:i/>
      <w:sz w:val="21"/>
    </w:rPr>
  </w:style>
  <w:style w:type="character" w:customStyle="1" w:styleId="FMCopyrightTitleChar">
    <w:name w:val="FM Copyright Title Char"/>
    <w:link w:val="FMCopyrightTitle"/>
    <w:rsid w:val="00AF7FA2"/>
    <w:rPr>
      <w:rFonts w:ascii="Utopia" w:hAnsi="Utopia"/>
      <w:b/>
      <w:i/>
      <w:sz w:val="21"/>
      <w:lang w:val="en-US" w:eastAsia="en-US" w:bidi="ar-SA"/>
    </w:rPr>
  </w:style>
  <w:style w:type="paragraph" w:customStyle="1" w:styleId="FMCopyrightCredits">
    <w:name w:val="FM Copyright Credits"/>
    <w:basedOn w:val="Normal"/>
    <w:locked/>
    <w:rsid w:val="00AF7FA2"/>
    <w:pPr>
      <w:spacing w:before="240"/>
      <w:ind w:left="648" w:hanging="288"/>
    </w:pPr>
    <w:rPr>
      <w:rFonts w:ascii="Utopia" w:hAnsi="Utopia"/>
      <w:sz w:val="21"/>
    </w:rPr>
  </w:style>
  <w:style w:type="paragraph" w:customStyle="1" w:styleId="FMCopyright">
    <w:name w:val="FM Copyright"/>
    <w:link w:val="FMCopyrightChar"/>
    <w:locked/>
    <w:rsid w:val="00AF7FA2"/>
    <w:pPr>
      <w:spacing w:before="120" w:after="120"/>
    </w:pPr>
    <w:rPr>
      <w:rFonts w:ascii="Utopia" w:hAnsi="Utopia"/>
      <w:sz w:val="21"/>
    </w:rPr>
  </w:style>
  <w:style w:type="character" w:customStyle="1" w:styleId="FMCopyrightChar">
    <w:name w:val="FM Copyright Char"/>
    <w:link w:val="FMCopyright"/>
    <w:rsid w:val="00AF7FA2"/>
    <w:rPr>
      <w:rFonts w:ascii="Utopia" w:hAnsi="Utopia"/>
      <w:sz w:val="21"/>
      <w:lang w:val="en-US" w:eastAsia="en-US" w:bidi="ar-SA"/>
    </w:rPr>
  </w:style>
  <w:style w:type="paragraph" w:customStyle="1" w:styleId="FMCopyrightCreditsLast">
    <w:name w:val="FM Copyright Credits Last"/>
    <w:basedOn w:val="FMCopyrightCredits"/>
    <w:next w:val="FMCopyright"/>
    <w:locked/>
    <w:rsid w:val="00F8146E"/>
    <w:pPr>
      <w:spacing w:before="0" w:after="240"/>
    </w:pPr>
  </w:style>
  <w:style w:type="paragraph" w:customStyle="1" w:styleId="TOC11">
    <w:name w:val="TOC 11"/>
    <w:basedOn w:val="TOC1"/>
    <w:locked/>
    <w:rsid w:val="00AF7FA2"/>
    <w:rPr>
      <w:rFonts w:ascii="Gill Sans MT" w:hAnsi="Gill Sans MT"/>
      <w:sz w:val="20"/>
    </w:rPr>
  </w:style>
  <w:style w:type="paragraph" w:styleId="BalloonText">
    <w:name w:val="Balloon Text"/>
    <w:basedOn w:val="Normal"/>
    <w:link w:val="BalloonTextChar"/>
    <w:locked/>
    <w:rsid w:val="00424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24B45"/>
    <w:rPr>
      <w:rFonts w:ascii="Tahoma" w:eastAsiaTheme="minorHAnsi" w:hAnsi="Tahoma" w:cs="Tahoma"/>
      <w:sz w:val="16"/>
      <w:szCs w:val="16"/>
    </w:rPr>
  </w:style>
  <w:style w:type="paragraph" w:customStyle="1" w:styleId="SideBarCode">
    <w:name w:val="Side Bar Code"/>
    <w:basedOn w:val="Normal"/>
    <w:link w:val="SideBarCodeChar"/>
    <w:qFormat/>
    <w:rsid w:val="003964B6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424B45"/>
    <w:rPr>
      <w:rFonts w:ascii="HelveticaNeue Condensed" w:eastAsiaTheme="minorHAnsi" w:hAnsi="HelveticaNeue Condensed" w:cstheme="minorBidi"/>
      <w:szCs w:val="22"/>
    </w:rPr>
  </w:style>
  <w:style w:type="table" w:styleId="TableGrid">
    <w:name w:val="Table Grid"/>
    <w:basedOn w:val="TableNormal"/>
    <w:rsid w:val="003964B6"/>
    <w:pPr>
      <w:spacing w:after="120"/>
    </w:pPr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MSubtitle1">
    <w:name w:val="FM Subtitle 1"/>
    <w:basedOn w:val="Normal"/>
    <w:locked/>
    <w:rsid w:val="00424B45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BodyTextFirst">
    <w:name w:val="Body Text First"/>
    <w:basedOn w:val="BodyText"/>
    <w:link w:val="BodyTextFirstChar"/>
    <w:locked/>
    <w:rsid w:val="00424B45"/>
    <w:pPr>
      <w:suppressAutoHyphens w:val="0"/>
      <w:autoSpaceDE w:val="0"/>
      <w:autoSpaceDN w:val="0"/>
      <w:spacing w:before="120" w:after="0"/>
    </w:pPr>
    <w:rPr>
      <w:rFonts w:ascii="Utopia" w:eastAsiaTheme="minorHAnsi" w:hAnsi="Utopia" w:cstheme="minorBidi"/>
      <w:sz w:val="18"/>
      <w:szCs w:val="22"/>
    </w:rPr>
  </w:style>
  <w:style w:type="character" w:customStyle="1" w:styleId="BodyTextFirstChar">
    <w:name w:val="Body Text First Char"/>
    <w:link w:val="BodyTextFirst"/>
    <w:rsid w:val="00424B45"/>
    <w:rPr>
      <w:rFonts w:ascii="Utopia" w:eastAsiaTheme="minorHAnsi" w:hAnsi="Utopia" w:cstheme="minorBidi"/>
      <w:sz w:val="18"/>
      <w:szCs w:val="22"/>
    </w:rPr>
  </w:style>
  <w:style w:type="table" w:customStyle="1" w:styleId="TableList">
    <w:name w:val="Table List"/>
    <w:basedOn w:val="TableNormal"/>
    <w:locked/>
    <w:rsid w:val="00424B45"/>
    <w:pPr>
      <w:spacing w:after="120"/>
    </w:pPr>
    <w:rPr>
      <w:rFonts w:ascii="Times" w:hAnsi="Times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auto"/>
    </w:tcPr>
  </w:style>
  <w:style w:type="character" w:customStyle="1" w:styleId="ExerciseNumChar">
    <w:name w:val="Exercise Num Char"/>
    <w:locked/>
    <w:rsid w:val="00424B45"/>
    <w:rPr>
      <w:rFonts w:ascii="HelveticaNeue Condensed" w:hAnsi="HelveticaNeue Condensed"/>
    </w:rPr>
  </w:style>
  <w:style w:type="paragraph" w:customStyle="1" w:styleId="FMBookTitle">
    <w:name w:val="FM Book Title"/>
    <w:basedOn w:val="Normal"/>
    <w:locked/>
    <w:rsid w:val="00424B45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Head">
    <w:name w:val="FM Head"/>
    <w:basedOn w:val="Normal"/>
    <w:next w:val="Normal"/>
    <w:link w:val="FMHeadChar"/>
    <w:locked/>
    <w:rsid w:val="00424B45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basedOn w:val="DefaultParagraphFont"/>
    <w:link w:val="FMHead"/>
    <w:rsid w:val="00424B45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locked/>
    <w:rsid w:val="00424B45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locked/>
    <w:rsid w:val="00424B45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locked/>
    <w:rsid w:val="00424B45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locked/>
    <w:rsid w:val="00424B45"/>
    <w:pPr>
      <w:spacing w:before="120" w:after="120"/>
    </w:pPr>
    <w:rPr>
      <w:rFonts w:ascii="Utopia" w:hAnsi="Utopia"/>
      <w:sz w:val="18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List3">
    <w:name w:val="Table List 3"/>
    <w:basedOn w:val="TableNormal"/>
    <w:locked/>
    <w:rsid w:val="00424B45"/>
    <w:pPr>
      <w:spacing w:after="120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Figure">
    <w:name w:val="Figure"/>
    <w:next w:val="Normal"/>
    <w:rsid w:val="003964B6"/>
    <w:pPr>
      <w:spacing w:before="120" w:after="120"/>
    </w:pPr>
    <w:rPr>
      <w:rFonts w:ascii="Arial" w:hAnsi="Arial"/>
      <w:sz w:val="18"/>
    </w:rPr>
  </w:style>
  <w:style w:type="paragraph" w:styleId="Revision">
    <w:name w:val="Revision"/>
    <w:hidden/>
    <w:uiPriority w:val="99"/>
    <w:semiHidden/>
    <w:rsid w:val="003964B6"/>
    <w:rPr>
      <w:rFonts w:ascii="Calibri" w:eastAsia="Calibri" w:hAnsi="Calibri"/>
      <w:sz w:val="22"/>
      <w:szCs w:val="22"/>
    </w:rPr>
  </w:style>
  <w:style w:type="character" w:styleId="IntenseEmphasis">
    <w:name w:val="Intense Emphasis"/>
    <w:aliases w:val="Heading Z5"/>
    <w:basedOn w:val="DefaultParagraphFont"/>
    <w:uiPriority w:val="21"/>
    <w:qFormat/>
    <w:rsid w:val="003964B6"/>
    <w:rPr>
      <w:b/>
      <w:bCs/>
      <w:i/>
      <w:iCs/>
      <w:color w:val="auto"/>
    </w:rPr>
  </w:style>
  <w:style w:type="character" w:styleId="Emphasis">
    <w:name w:val="Emphasis"/>
    <w:basedOn w:val="DefaultParagraphFont"/>
    <w:qFormat/>
    <w:rsid w:val="003964B6"/>
    <w:rPr>
      <w:i/>
      <w:iCs/>
    </w:rPr>
  </w:style>
  <w:style w:type="character" w:styleId="Strong">
    <w:name w:val="Strong"/>
    <w:basedOn w:val="DefaultParagraphFont"/>
    <w:qFormat/>
    <w:rsid w:val="003964B6"/>
    <w:rPr>
      <w:b/>
      <w:bCs/>
    </w:rPr>
  </w:style>
  <w:style w:type="paragraph" w:styleId="Subtitle">
    <w:name w:val="Subtitle"/>
    <w:basedOn w:val="Normal"/>
    <w:next w:val="Normal"/>
    <w:link w:val="SubtitleChar"/>
    <w:qFormat/>
    <w:rsid w:val="003964B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424B45"/>
    <w:rPr>
      <w:rFonts w:ascii="Cambria" w:eastAsiaTheme="minorHAnsi" w:hAnsi="Cambria" w:cstheme="minorBidi"/>
      <w:sz w:val="22"/>
      <w:szCs w:val="24"/>
    </w:rPr>
  </w:style>
  <w:style w:type="character" w:customStyle="1" w:styleId="BlackDingbat">
    <w:name w:val="Black Dingbat"/>
    <w:rsid w:val="003964B6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3964B6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424B45"/>
    <w:pPr>
      <w:tabs>
        <w:tab w:val="clear" w:pos="4320"/>
        <w:tab w:val="clear" w:pos="8640"/>
        <w:tab w:val="center" w:pos="4680"/>
        <w:tab w:val="right" w:pos="9360"/>
      </w:tabs>
      <w:spacing w:after="360"/>
    </w:pPr>
    <w:rPr>
      <w:rFonts w:ascii="HelveticaNeue Condensed" w:eastAsia="PMingLiU" w:hAnsi="HelveticaNeue Condensed"/>
      <w:b w:val="0"/>
      <w:color w:val="FFFFFF" w:themeColor="background1"/>
      <w:sz w:val="18"/>
    </w:rPr>
  </w:style>
  <w:style w:type="paragraph" w:customStyle="1" w:styleId="ToCPart">
    <w:name w:val="ToC Part"/>
    <w:basedOn w:val="TOC1"/>
    <w:locked/>
    <w:rsid w:val="00424B45"/>
    <w:pPr>
      <w:tabs>
        <w:tab w:val="clear" w:pos="6470"/>
      </w:tabs>
      <w:spacing w:before="120" w:after="0"/>
    </w:pPr>
    <w:rPr>
      <w:rFonts w:ascii="HelveticaNeue MediumCond" w:hAnsi="HelveticaNeue MediumCond"/>
      <w:bCs/>
      <w:noProof w:val="0"/>
      <w:sz w:val="26"/>
    </w:rPr>
  </w:style>
  <w:style w:type="paragraph" w:customStyle="1" w:styleId="PartTextCont">
    <w:name w:val="Part Text Cont."/>
    <w:basedOn w:val="Normal"/>
    <w:qFormat/>
    <w:locked/>
    <w:rsid w:val="00424B45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paragraph" w:styleId="BodyText2">
    <w:name w:val="Body Text 2"/>
    <w:basedOn w:val="Normal"/>
    <w:link w:val="BodyText2Char"/>
    <w:locked/>
    <w:rsid w:val="00B1226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B12269"/>
    <w:rPr>
      <w:rFonts w:asciiTheme="minorHAnsi" w:eastAsiaTheme="minorHAnsi" w:hAnsiTheme="minorHAnsi" w:cstheme="minorBidi"/>
      <w:sz w:val="22"/>
      <w:szCs w:val="22"/>
    </w:rPr>
  </w:style>
  <w:style w:type="paragraph" w:styleId="FootnoteText">
    <w:name w:val="footnote text"/>
    <w:basedOn w:val="Normal"/>
    <w:link w:val="FootnoteTextChar"/>
    <w:rsid w:val="00DA403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DA4031"/>
    <w:rPr>
      <w:rFonts w:asciiTheme="minorHAnsi" w:eastAsiaTheme="minorHAnsi" w:hAnsiTheme="minorHAnsi" w:cstheme="minorBidi"/>
    </w:rPr>
  </w:style>
  <w:style w:type="character" w:customStyle="1" w:styleId="Heading9Char">
    <w:name w:val="Heading 9 Char"/>
    <w:basedOn w:val="DefaultParagraphFont"/>
    <w:link w:val="Heading9"/>
    <w:semiHidden/>
    <w:rsid w:val="009619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Block-Text">
    <w:name w:val="Block-Text"/>
    <w:basedOn w:val="Quote"/>
    <w:next w:val="BodyTextCont"/>
    <w:qFormat/>
    <w:rsid w:val="007A05A5"/>
    <w:rPr>
      <w:i w:val="0"/>
    </w:rPr>
  </w:style>
  <w:style w:type="paragraph" w:styleId="BlockText">
    <w:name w:val="Block Text"/>
    <w:basedOn w:val="Normal"/>
    <w:locked/>
    <w:rsid w:val="007A05A5"/>
    <w:pPr>
      <w:pBdr>
        <w:top w:val="single" w:sz="2" w:space="10" w:color="4F81BD" w:themeColor="accent1" w:shadow="1" w:frame="1"/>
        <w:left w:val="single" w:sz="2" w:space="10" w:color="4F81BD" w:themeColor="accent1" w:shadow="1" w:frame="1"/>
        <w:bottom w:val="single" w:sz="2" w:space="10" w:color="4F81BD" w:themeColor="accent1" w:shadow="1" w:frame="1"/>
        <w:right w:val="single" w:sz="2" w:space="10" w:color="4F81BD" w:themeColor="accent1" w:shadow="1" w:frame="1"/>
      </w:pBdr>
      <w:ind w:left="1152" w:right="1152"/>
    </w:pPr>
    <w:rPr>
      <w:rFonts w:eastAsiaTheme="minorEastAsia"/>
      <w:i/>
      <w:i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locked/>
    <w:rsid w:val="00ED7AC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locked/>
    <w:rsid w:val="00ED7AC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D7ACA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ED7A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D7ACA"/>
    <w:rPr>
      <w:rFonts w:asciiTheme="minorHAnsi" w:eastAsiaTheme="minorHAnsi" w:hAnsiTheme="minorHAnsi" w:cstheme="minorBidi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112" Type="http://schemas.microsoft.com/office/2011/relationships/people" Target="people.xml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11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Desktop\0-Template%20and%20Forms\0-For%20Authors\6BS%20-%20blank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DB68F7F870A046A76CA859C577AD3B" ma:contentTypeVersion="" ma:contentTypeDescription="Create a new document." ma:contentTypeScope="" ma:versionID="b6467e61d4c526d8ffb35c4cf4aea182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F9D80844-7AC9-4C0B-8E8B-24557F92C2C9" xmlns:ns5="f9d80844-7ac9-4c0b-8e8b-24557f92c2c9" targetNamespace="http://schemas.microsoft.com/office/2006/metadata/properties" ma:root="true" ma:fieldsID="153c3d9bc55cc15f58182226f4c6137c" ns2:_="" ns3:_="" ns4:_="" ns5:_="">
    <xsd:import namespace="119e8ce9-fc33-4402-becb-6d0fbcbb8ab0"/>
    <xsd:import namespace="149daad8-53e0-4e54-a1b9-e9d4e4fc36cb"/>
    <xsd:import namespace="F9D80844-7AC9-4C0B-8E8B-24557F92C2C9"/>
    <xsd:import namespace="f9d80844-7ac9-4c0b-8e8b-24557f92c2c9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D80844-7AC9-4C0B-8E8B-24557F92C2C9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d80844-7ac9-4c0b-8e8b-24557f92c2c9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Chapter_x0020_Number xmlns="149daad8-53e0-4e54-a1b9-e9d4e4fc36cb">03</Chapter_x0020_Number>
    <Status xmlns="119e8ce9-fc33-4402-becb-6d0fbcbb8ab0">Chapter Page Proof</Status>
    <StatusFrom xmlns="F9D80844-7AC9-4C0B-8E8B-24557F92C2C9">Chapter Page Proof</StatusFrom>
    <StatusTo xmlns="F9D80844-7AC9-4C0B-8E8B-24557F92C2C9">Chapter Page Proof</StatusTo>
    <Update_x0020_ChapterOn_x0020_Root xmlns="f9d80844-7ac9-4c0b-8e8b-24557f92c2c9">
      <Url>https://apressmedia.sharepoint.com/sites/201303/thehandbookoffi2/_layouts/15/wrkstat.aspx?List=f9d80844-7ac9-4c0b-8e8b-24557f92c2c9&amp;WorkflowInstanceName=65121f8b-c92d-4152-9cd3-1cfef8e4a0c8</Url>
      <Description>Complete</Description>
    </Update_x0020_ChapterOn_x0020_Root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3A98C64-8991-4101-A535-F2C2E8C4A8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23A835F-8DAF-4F74-8E4F-C0A0D00501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F9D80844-7AC9-4C0B-8E8B-24557F92C2C9"/>
    <ds:schemaRef ds:uri="f9d80844-7ac9-4c0b-8e8b-24557f92c2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6513A32-685A-4B68-ABAE-DBB6CBA2BD96}">
  <ds:schemaRefs>
    <ds:schemaRef ds:uri="http://schemas.microsoft.com/office/2006/metadata/properties"/>
    <ds:schemaRef ds:uri="149daad8-53e0-4e54-a1b9-e9d4e4fc36cb"/>
    <ds:schemaRef ds:uri="119e8ce9-fc33-4402-becb-6d0fbcbb8ab0"/>
    <ds:schemaRef ds:uri="F9D80844-7AC9-4C0B-8E8B-24557F92C2C9"/>
    <ds:schemaRef ds:uri="f9d80844-7ac9-4c0b-8e8b-24557f92c2c9"/>
  </ds:schemaRefs>
</ds:datastoreItem>
</file>

<file path=customXml/itemProps4.xml><?xml version="1.0" encoding="utf-8"?>
<ds:datastoreItem xmlns:ds="http://schemas.openxmlformats.org/officeDocument/2006/customXml" ds:itemID="{1489410F-9BD2-4AEB-9099-AC6F199E6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6BS - blank.dotm</Template>
  <TotalTime>0</TotalTime>
  <Pages>8</Pages>
  <Words>934</Words>
  <Characters>5330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Modeling Functions and Tools</vt:lpstr>
    </vt:vector>
  </TitlesOfParts>
  <Company>SPi</Company>
  <LinksUpToDate>false</LinksUpToDate>
  <CharactersWithSpaces>6252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Modeling Functions and Tools</dc:title>
  <dc:creator>fern05</dc:creator>
  <cp:lastModifiedBy>Jeff Olson</cp:lastModifiedBy>
  <cp:revision>37</cp:revision>
  <cp:lastPrinted>2013-10-18T16:04:00Z</cp:lastPrinted>
  <dcterms:created xsi:type="dcterms:W3CDTF">2013-10-29T12:37:00Z</dcterms:created>
  <dcterms:modified xsi:type="dcterms:W3CDTF">2013-12-10T20:18:00Z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0x01010042DB68F7F870A046A76CA859C577AD3B</vt:lpwstr>
  </property>
  <property fmtid="{D5CDD505-2E9C-101B-9397-08002B2CF9AE}" pid="3" name="Order">
    <vt:r8>2800</vt:r8>
  </property>
</Properties>
</file>